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6D34AA" w14:textId="77777777" w:rsidR="00D637EF" w:rsidRDefault="00320527" w:rsidP="00D637EF">
      <w:pPr>
        <w:jc w:val="center"/>
        <w:rPr>
          <w:rFonts w:ascii="Helvetica" w:hAnsi="Helvetica" w:cs="Helvetica"/>
          <w:lang w:val="es-MX"/>
        </w:rPr>
      </w:pPr>
      <w:r w:rsidRPr="00972E03">
        <w:rPr>
          <w:rFonts w:ascii="Helvetica" w:hAnsi="Helvetica" w:cs="Helvetica"/>
          <w:lang w:val="es-MX"/>
        </w:rPr>
        <w:t>Informática I – Prepa Tec Campus Eugenio Garza Lagüera</w:t>
      </w:r>
      <w:r w:rsidRPr="00972E03">
        <w:rPr>
          <w:rFonts w:ascii="Helvetica" w:hAnsi="Helvetica" w:cs="Helvetica"/>
          <w:lang w:val="es-MX"/>
        </w:rPr>
        <w:br/>
      </w:r>
      <w:r w:rsidR="00917AB2">
        <w:rPr>
          <w:rFonts w:ascii="Helvetica" w:hAnsi="Helvetica" w:cs="Helvetica"/>
          <w:lang w:val="es-MX"/>
        </w:rPr>
        <w:t>Laboratorio Segundo Parcial</w:t>
      </w:r>
      <w:r w:rsidR="003A6973">
        <w:rPr>
          <w:rFonts w:ascii="Helvetica" w:hAnsi="Helvetica" w:cs="Helvetica"/>
          <w:lang w:val="es-MX"/>
        </w:rPr>
        <w:br/>
      </w:r>
    </w:p>
    <w:p w14:paraId="3041111B" w14:textId="7E2A2F80" w:rsidR="003602C3" w:rsidRDefault="003A6973" w:rsidP="00D637EF">
      <w:pPr>
        <w:jc w:val="center"/>
        <w:rPr>
          <w:rFonts w:ascii="Helvetica" w:hAnsi="Helvetica" w:cs="Helvetica"/>
          <w:lang w:val="es-MX"/>
        </w:rPr>
      </w:pPr>
      <w:r>
        <w:rPr>
          <w:rFonts w:ascii="Helvetica" w:hAnsi="Helvetica" w:cs="Helvetica"/>
          <w:lang w:val="es-MX"/>
        </w:rPr>
        <w:t>Nombre: _________________________________________________________ Matrícula: ______________</w:t>
      </w:r>
    </w:p>
    <w:p w14:paraId="59EC0D8D" w14:textId="5D12F1CF" w:rsidR="00BA1DCD" w:rsidRDefault="00BA1DCD">
      <w:pPr>
        <w:rPr>
          <w:rFonts w:ascii="Arial" w:hAnsi="Arial" w:cs="Arial"/>
          <w:b/>
          <w:bCs/>
          <w:lang w:val="es-MX"/>
        </w:rPr>
      </w:pPr>
      <w:r w:rsidRPr="00BA1DCD">
        <w:rPr>
          <w:rFonts w:ascii="Helvetica" w:hAnsi="Helvetica" w:cs="Helvetica"/>
          <w:b/>
          <w:bCs/>
          <w:lang w:val="es-MX"/>
        </w:rPr>
        <w:t xml:space="preserve">Sección </w:t>
      </w:r>
      <w:r w:rsidR="00AB0531">
        <w:rPr>
          <w:rFonts w:ascii="Helvetica" w:hAnsi="Helvetica" w:cs="Helvetica"/>
          <w:b/>
          <w:bCs/>
          <w:lang w:val="es-MX"/>
        </w:rPr>
        <w:t>1</w:t>
      </w:r>
      <w:r w:rsidRPr="00BA1DCD">
        <w:rPr>
          <w:rFonts w:ascii="Helvetica" w:hAnsi="Helvetica" w:cs="Helvetica"/>
          <w:b/>
          <w:bCs/>
          <w:lang w:val="es-MX"/>
        </w:rPr>
        <w:t xml:space="preserve">: </w:t>
      </w:r>
      <w:r w:rsidR="00217453">
        <w:rPr>
          <w:rFonts w:ascii="Arial" w:hAnsi="Arial" w:cs="Arial"/>
          <w:b/>
          <w:bCs/>
          <w:lang w:val="es-MX"/>
        </w:rPr>
        <w:t xml:space="preserve">Operadores Aritméticos </w:t>
      </w:r>
    </w:p>
    <w:tbl>
      <w:tblPr>
        <w:tblStyle w:val="TableGrid"/>
        <w:tblW w:w="0" w:type="auto"/>
        <w:tblLook w:val="04A0" w:firstRow="1" w:lastRow="0" w:firstColumn="1" w:lastColumn="0" w:noHBand="0" w:noVBand="1"/>
      </w:tblPr>
      <w:tblGrid>
        <w:gridCol w:w="1639"/>
        <w:gridCol w:w="1640"/>
        <w:gridCol w:w="1640"/>
      </w:tblGrid>
      <w:tr w:rsidR="00BA1DCD" w14:paraId="036FF011" w14:textId="77777777" w:rsidTr="00BA1DCD">
        <w:trPr>
          <w:trHeight w:val="245"/>
        </w:trPr>
        <w:tc>
          <w:tcPr>
            <w:tcW w:w="1639" w:type="dxa"/>
            <w:shd w:val="clear" w:color="auto" w:fill="E7E6E6" w:themeFill="background2"/>
            <w:vAlign w:val="center"/>
          </w:tcPr>
          <w:p w14:paraId="01BA9927" w14:textId="4EBB3561" w:rsidR="00BA1DCD" w:rsidRPr="00BA1DCD" w:rsidRDefault="00BA1DCD" w:rsidP="00BA1DCD">
            <w:pPr>
              <w:rPr>
                <w:rFonts w:ascii="Helvetica" w:hAnsi="Helvetica" w:cs="Helvetica"/>
                <w:b/>
                <w:bCs/>
                <w:lang w:val="es-MX"/>
              </w:rPr>
            </w:pPr>
            <w:r>
              <w:rPr>
                <w:rFonts w:ascii="Helvetica" w:eastAsia="Times New Roman" w:hAnsi="Helvetica" w:cs="Helvetica"/>
                <w:b/>
                <w:bCs/>
                <w:color w:val="000000"/>
                <w:sz w:val="20"/>
                <w:szCs w:val="20"/>
              </w:rPr>
              <w:t>Expresión</w:t>
            </w:r>
          </w:p>
        </w:tc>
        <w:tc>
          <w:tcPr>
            <w:tcW w:w="1640" w:type="dxa"/>
            <w:shd w:val="clear" w:color="auto" w:fill="E7E6E6" w:themeFill="background2"/>
            <w:vAlign w:val="center"/>
          </w:tcPr>
          <w:p w14:paraId="6E9215ED" w14:textId="75B11F1D" w:rsidR="00BA1DCD" w:rsidRPr="00BA1DCD" w:rsidRDefault="00BA1DCD" w:rsidP="00BA1DCD">
            <w:pPr>
              <w:rPr>
                <w:rFonts w:ascii="Helvetica" w:hAnsi="Helvetica" w:cs="Helvetica"/>
                <w:b/>
                <w:bCs/>
                <w:lang w:val="es-MX"/>
              </w:rPr>
            </w:pPr>
            <w:r>
              <w:rPr>
                <w:rFonts w:ascii="Helvetica" w:eastAsia="Times New Roman" w:hAnsi="Helvetica" w:cs="Helvetica"/>
                <w:b/>
                <w:bCs/>
                <w:color w:val="000000"/>
                <w:sz w:val="20"/>
                <w:szCs w:val="20"/>
              </w:rPr>
              <w:t>Ejemplo</w:t>
            </w:r>
          </w:p>
        </w:tc>
        <w:tc>
          <w:tcPr>
            <w:tcW w:w="1640" w:type="dxa"/>
            <w:shd w:val="clear" w:color="auto" w:fill="E7E6E6" w:themeFill="background2"/>
            <w:vAlign w:val="center"/>
          </w:tcPr>
          <w:p w14:paraId="75601E1B" w14:textId="3F9B8E79" w:rsidR="00BA1DCD" w:rsidRPr="00BA1DCD" w:rsidRDefault="00BA1DCD" w:rsidP="00BA1DCD">
            <w:pPr>
              <w:rPr>
                <w:rFonts w:ascii="Helvetica" w:hAnsi="Helvetica" w:cs="Helvetica"/>
                <w:b/>
                <w:bCs/>
                <w:lang w:val="es-MX"/>
              </w:rPr>
            </w:pPr>
            <w:r>
              <w:rPr>
                <w:rFonts w:ascii="Helvetica" w:eastAsia="Times New Roman" w:hAnsi="Helvetica" w:cs="Helvetica"/>
                <w:b/>
                <w:bCs/>
                <w:color w:val="000000"/>
                <w:sz w:val="20"/>
                <w:szCs w:val="20"/>
              </w:rPr>
              <w:t>Equivalencia</w:t>
            </w:r>
          </w:p>
        </w:tc>
      </w:tr>
      <w:tr w:rsidR="00BA1DCD" w14:paraId="59EE88C1" w14:textId="77777777" w:rsidTr="00BA1DCD">
        <w:trPr>
          <w:trHeight w:val="256"/>
        </w:trPr>
        <w:tc>
          <w:tcPr>
            <w:tcW w:w="1639" w:type="dxa"/>
            <w:vAlign w:val="center"/>
          </w:tcPr>
          <w:p w14:paraId="78597232" w14:textId="101A1980"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1A7EE6F2" w14:textId="5450FE78"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w:t>
            </w:r>
          </w:p>
        </w:tc>
        <w:tc>
          <w:tcPr>
            <w:tcW w:w="1640" w:type="dxa"/>
            <w:vAlign w:val="center"/>
          </w:tcPr>
          <w:p w14:paraId="116E9248" w14:textId="423F198F"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 = i + 1</w:t>
            </w:r>
          </w:p>
        </w:tc>
      </w:tr>
      <w:tr w:rsidR="00BA1DCD" w14:paraId="5D4FD67D" w14:textId="77777777" w:rsidTr="00BA1DCD">
        <w:trPr>
          <w:trHeight w:val="245"/>
        </w:trPr>
        <w:tc>
          <w:tcPr>
            <w:tcW w:w="1639" w:type="dxa"/>
            <w:vAlign w:val="center"/>
          </w:tcPr>
          <w:p w14:paraId="2F014196" w14:textId="09C4663C"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5E3DD96D" w14:textId="4E92B2C2"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w:t>
            </w:r>
          </w:p>
        </w:tc>
        <w:tc>
          <w:tcPr>
            <w:tcW w:w="1640" w:type="dxa"/>
            <w:vAlign w:val="center"/>
          </w:tcPr>
          <w:p w14:paraId="05CB24CF" w14:textId="6CE0A7B2"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 = i - 1</w:t>
            </w:r>
          </w:p>
        </w:tc>
      </w:tr>
      <w:tr w:rsidR="00BA1DCD" w14:paraId="72423846" w14:textId="77777777" w:rsidTr="00BA1DCD">
        <w:trPr>
          <w:trHeight w:val="256"/>
        </w:trPr>
        <w:tc>
          <w:tcPr>
            <w:tcW w:w="1639" w:type="dxa"/>
            <w:vAlign w:val="center"/>
          </w:tcPr>
          <w:p w14:paraId="5AE46994" w14:textId="018E5519"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07B32963" w14:textId="4C635641"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i+=3</w:t>
            </w:r>
          </w:p>
        </w:tc>
        <w:tc>
          <w:tcPr>
            <w:tcW w:w="1640" w:type="dxa"/>
            <w:vAlign w:val="center"/>
          </w:tcPr>
          <w:p w14:paraId="7F476D8A" w14:textId="19F0E1F8"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 = i + 3</w:t>
            </w:r>
          </w:p>
        </w:tc>
      </w:tr>
      <w:tr w:rsidR="00BA1DCD" w14:paraId="1A592B5A" w14:textId="77777777" w:rsidTr="00BA1DCD">
        <w:trPr>
          <w:trHeight w:val="245"/>
        </w:trPr>
        <w:tc>
          <w:tcPr>
            <w:tcW w:w="1639" w:type="dxa"/>
            <w:vAlign w:val="center"/>
          </w:tcPr>
          <w:p w14:paraId="4A190869" w14:textId="4919AAAE"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3D646DCD" w14:textId="78B5A8E7"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i-=3</w:t>
            </w:r>
          </w:p>
        </w:tc>
        <w:tc>
          <w:tcPr>
            <w:tcW w:w="1640" w:type="dxa"/>
            <w:vAlign w:val="center"/>
          </w:tcPr>
          <w:p w14:paraId="50D51A27" w14:textId="79A03B90"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w:t>
            </w:r>
            <w:r w:rsidR="000A3ED5">
              <w:rPr>
                <w:rFonts w:ascii="Cascadia Code" w:eastAsia="Times New Roman" w:hAnsi="Cascadia Code" w:cs="Arial"/>
                <w:sz w:val="20"/>
                <w:szCs w:val="20"/>
              </w:rPr>
              <w:t xml:space="preserve"> </w:t>
            </w:r>
            <w:r w:rsidRPr="00BA1DCD">
              <w:rPr>
                <w:rFonts w:ascii="Cascadia Code" w:eastAsia="Times New Roman" w:hAnsi="Cascadia Code" w:cs="Arial"/>
                <w:sz w:val="20"/>
                <w:szCs w:val="20"/>
              </w:rPr>
              <w:t>= i - 3</w:t>
            </w:r>
          </w:p>
        </w:tc>
      </w:tr>
      <w:tr w:rsidR="00BA1DCD" w14:paraId="1AF59284" w14:textId="77777777" w:rsidTr="00BA1DCD">
        <w:trPr>
          <w:trHeight w:val="245"/>
        </w:trPr>
        <w:tc>
          <w:tcPr>
            <w:tcW w:w="1639" w:type="dxa"/>
            <w:vAlign w:val="center"/>
          </w:tcPr>
          <w:p w14:paraId="3B69F4A5" w14:textId="47DCAC0C"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6ADB1F6D" w14:textId="77C11E4D"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i*=3</w:t>
            </w:r>
          </w:p>
        </w:tc>
        <w:tc>
          <w:tcPr>
            <w:tcW w:w="1640" w:type="dxa"/>
            <w:vAlign w:val="center"/>
          </w:tcPr>
          <w:p w14:paraId="73518F5B" w14:textId="46B456ED"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 = i * 3</w:t>
            </w:r>
          </w:p>
        </w:tc>
      </w:tr>
      <w:tr w:rsidR="00BA1DCD" w14:paraId="09B0F41E" w14:textId="77777777" w:rsidTr="00BA1DCD">
        <w:trPr>
          <w:trHeight w:val="256"/>
        </w:trPr>
        <w:tc>
          <w:tcPr>
            <w:tcW w:w="1639" w:type="dxa"/>
            <w:vAlign w:val="center"/>
          </w:tcPr>
          <w:p w14:paraId="5C0B3026" w14:textId="0F778BC1"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34430B15" w14:textId="783933CA"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i/=3</w:t>
            </w:r>
          </w:p>
        </w:tc>
        <w:tc>
          <w:tcPr>
            <w:tcW w:w="1640" w:type="dxa"/>
            <w:vAlign w:val="center"/>
          </w:tcPr>
          <w:p w14:paraId="0B0CEB71" w14:textId="4584D3EE"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 = i / 3</w:t>
            </w:r>
          </w:p>
        </w:tc>
      </w:tr>
      <w:tr w:rsidR="00BA1DCD" w14:paraId="2B780D3F" w14:textId="77777777" w:rsidTr="00BA1DCD">
        <w:trPr>
          <w:trHeight w:val="245"/>
        </w:trPr>
        <w:tc>
          <w:tcPr>
            <w:tcW w:w="1639" w:type="dxa"/>
            <w:vAlign w:val="center"/>
          </w:tcPr>
          <w:p w14:paraId="3B5D47DD" w14:textId="13C31B91"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049ABABC" w14:textId="3F0555CE"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i%=3</w:t>
            </w:r>
          </w:p>
        </w:tc>
        <w:tc>
          <w:tcPr>
            <w:tcW w:w="1640" w:type="dxa"/>
            <w:vAlign w:val="center"/>
          </w:tcPr>
          <w:p w14:paraId="3EFA82C8" w14:textId="4AB9884B" w:rsidR="00BA1DCD" w:rsidRPr="00BA1DCD" w:rsidRDefault="00BA1DCD" w:rsidP="00BA1DCD">
            <w:pPr>
              <w:rPr>
                <w:rFonts w:ascii="Cascadia Code" w:hAnsi="Cascadia Code" w:cs="Arial"/>
                <w:lang w:val="es-MX"/>
              </w:rPr>
            </w:pPr>
            <w:r w:rsidRPr="00BA1DCD">
              <w:rPr>
                <w:rFonts w:ascii="Cascadia Code" w:eastAsia="Times New Roman" w:hAnsi="Cascadia Code" w:cs="Arial"/>
                <w:sz w:val="20"/>
                <w:szCs w:val="20"/>
              </w:rPr>
              <w:t>i = i % 3</w:t>
            </w:r>
          </w:p>
        </w:tc>
      </w:tr>
    </w:tbl>
    <w:p w14:paraId="4B4D9DC5" w14:textId="34153B2D" w:rsidR="00BA1DCD" w:rsidRDefault="00BA1DCD">
      <w:pPr>
        <w:rPr>
          <w:rFonts w:ascii="Arial" w:hAnsi="Arial" w:cs="Arial"/>
          <w:b/>
          <w:bCs/>
          <w:lang w:val="es-MX"/>
        </w:rPr>
      </w:pPr>
    </w:p>
    <w:p w14:paraId="2D8BFCC6" w14:textId="0B70FD99" w:rsidR="004B33E3" w:rsidRPr="004B33E3" w:rsidRDefault="004B33E3">
      <w:pPr>
        <w:rPr>
          <w:rFonts w:ascii="Helvetica" w:hAnsi="Helvetica" w:cs="Helvetica"/>
          <w:b/>
          <w:bCs/>
          <w:lang w:val="es-MX"/>
        </w:rPr>
      </w:pPr>
      <w:r>
        <w:rPr>
          <w:rFonts w:ascii="Helvetica" w:hAnsi="Helvetica" w:cs="Helvetica"/>
          <w:b/>
          <w:bCs/>
          <w:lang w:val="es-MX"/>
        </w:rPr>
        <w:t>Apunta el valor final de cada variable en la casilla al lado del código. Considera cada ejercicio independiente del anterior.</w:t>
      </w:r>
    </w:p>
    <w:tbl>
      <w:tblPr>
        <w:tblStyle w:val="TableGrid"/>
        <w:tblW w:w="0" w:type="auto"/>
        <w:tblLook w:val="04A0" w:firstRow="1" w:lastRow="0" w:firstColumn="1" w:lastColumn="0" w:noHBand="0" w:noVBand="1"/>
      </w:tblPr>
      <w:tblGrid>
        <w:gridCol w:w="3685"/>
        <w:gridCol w:w="7105"/>
      </w:tblGrid>
      <w:tr w:rsidR="00BA1DCD" w14:paraId="248F23B6" w14:textId="77777777" w:rsidTr="004B33E3">
        <w:tc>
          <w:tcPr>
            <w:tcW w:w="3685" w:type="dxa"/>
          </w:tcPr>
          <w:p w14:paraId="31DF0270" w14:textId="03DF3776" w:rsidR="00BA1DCD" w:rsidRPr="00047E6B" w:rsidRDefault="00BA1DCD" w:rsidP="004B33E3">
            <w:pPr>
              <w:rPr>
                <w:rFonts w:ascii="Cascadia Code" w:hAnsi="Cascadia Code" w:cs="Arial"/>
                <w:b/>
                <w:bCs/>
                <w:sz w:val="18"/>
                <w:szCs w:val="18"/>
                <w:lang w:val="es-MX"/>
              </w:rPr>
            </w:pPr>
            <w:r w:rsidRPr="00047E6B">
              <w:rPr>
                <w:rFonts w:ascii="Cascadia Code" w:eastAsia="Times New Roman" w:hAnsi="Cascadia Code" w:cs="Arial"/>
                <w:bCs/>
                <w:sz w:val="18"/>
                <w:szCs w:val="18"/>
              </w:rPr>
              <w:t>int a;</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a = 0;</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if (a &gt;= 0)</w:t>
            </w:r>
            <w:r w:rsidRPr="00047E6B">
              <w:rPr>
                <w:rFonts w:ascii="Cascadia Code" w:eastAsia="Times New Roman" w:hAnsi="Cascadia Code" w:cs="Arial"/>
                <w:sz w:val="18"/>
                <w:szCs w:val="18"/>
              </w:rPr>
              <w:br/>
            </w:r>
            <w:r w:rsidRPr="00047E6B">
              <w:rPr>
                <w:rFonts w:ascii="Cascadia Code" w:eastAsia="Times New Roman" w:hAnsi="Cascadia Code" w:cs="Calibri"/>
                <w:bCs/>
                <w:sz w:val="18"/>
                <w:szCs w:val="18"/>
              </w:rPr>
              <w:t xml:space="preserve">    </w:t>
            </w:r>
            <w:r w:rsidRPr="00047E6B">
              <w:rPr>
                <w:rFonts w:ascii="Cascadia Code" w:eastAsia="Times New Roman" w:hAnsi="Cascadia Code" w:cs="Arial"/>
                <w:bCs/>
                <w:sz w:val="18"/>
                <w:szCs w:val="18"/>
              </w:rPr>
              <w:t>a += 10;</w:t>
            </w:r>
          </w:p>
        </w:tc>
        <w:tc>
          <w:tcPr>
            <w:tcW w:w="7105" w:type="dxa"/>
          </w:tcPr>
          <w:p w14:paraId="536D5628" w14:textId="390BCCD8" w:rsidR="00BA1DCD" w:rsidRPr="00BA1DCD" w:rsidRDefault="00BA1DCD">
            <w:pPr>
              <w:rPr>
                <w:rFonts w:ascii="Arial" w:hAnsi="Arial" w:cs="Arial"/>
                <w:lang w:val="es-MX"/>
              </w:rPr>
            </w:pPr>
          </w:p>
        </w:tc>
      </w:tr>
      <w:tr w:rsidR="00BA1DCD" w:rsidRPr="00BA1DCD" w14:paraId="05CFA78D" w14:textId="77777777" w:rsidTr="004B33E3">
        <w:tc>
          <w:tcPr>
            <w:tcW w:w="3685" w:type="dxa"/>
          </w:tcPr>
          <w:p w14:paraId="2259B52A" w14:textId="5ECCFC47" w:rsidR="00BA1DCD" w:rsidRPr="00047E6B" w:rsidRDefault="00BA1DCD" w:rsidP="004B33E3">
            <w:pPr>
              <w:rPr>
                <w:rFonts w:ascii="Cascadia Code" w:hAnsi="Cascadia Code" w:cs="Arial"/>
                <w:b/>
                <w:bCs/>
                <w:sz w:val="18"/>
                <w:szCs w:val="18"/>
              </w:rPr>
            </w:pPr>
            <w:r w:rsidRPr="00047E6B">
              <w:rPr>
                <w:rFonts w:ascii="Cascadia Code" w:eastAsia="Times New Roman" w:hAnsi="Cascadia Code" w:cs="Arial"/>
                <w:bCs/>
                <w:sz w:val="18"/>
                <w:szCs w:val="18"/>
              </w:rPr>
              <w:t>int i = 5;</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int j =</w:t>
            </w:r>
            <w:r w:rsidR="004B33E3" w:rsidRPr="00047E6B">
              <w:rPr>
                <w:rFonts w:ascii="Cascadia Code" w:eastAsia="Times New Roman" w:hAnsi="Cascadia Code" w:cs="Arial"/>
                <w:bCs/>
                <w:sz w:val="18"/>
                <w:szCs w:val="18"/>
              </w:rPr>
              <w:t xml:space="preserve"> </w:t>
            </w:r>
            <w:r w:rsidRPr="00047E6B">
              <w:rPr>
                <w:rFonts w:ascii="Cascadia Code" w:eastAsia="Times New Roman" w:hAnsi="Cascadia Code" w:cs="Arial"/>
                <w:bCs/>
                <w:sz w:val="18"/>
                <w:szCs w:val="18"/>
              </w:rPr>
              <w:t>3;</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if (j &lt; i) {</w:t>
            </w:r>
            <w:r w:rsidRPr="00047E6B">
              <w:rPr>
                <w:rFonts w:ascii="Cascadia Code" w:eastAsia="Times New Roman" w:hAnsi="Cascadia Code" w:cs="Arial"/>
                <w:sz w:val="18"/>
                <w:szCs w:val="18"/>
              </w:rPr>
              <w:br/>
            </w:r>
            <w:r w:rsidR="003B6FAB" w:rsidRPr="00047E6B">
              <w:rPr>
                <w:rFonts w:ascii="Cascadia Code" w:eastAsia="Times New Roman" w:hAnsi="Cascadia Code" w:cs="Arial"/>
                <w:bCs/>
                <w:sz w:val="18"/>
                <w:szCs w:val="18"/>
              </w:rPr>
              <w:t xml:space="preserve">    </w:t>
            </w:r>
            <w:r w:rsidRPr="00047E6B">
              <w:rPr>
                <w:rFonts w:ascii="Cascadia Code" w:eastAsia="Times New Roman" w:hAnsi="Cascadia Code" w:cs="Arial"/>
                <w:bCs/>
                <w:sz w:val="18"/>
                <w:szCs w:val="18"/>
              </w:rPr>
              <w:t>if (j + i &gt; 7)</w:t>
            </w:r>
            <w:r w:rsidRPr="00047E6B">
              <w:rPr>
                <w:rFonts w:ascii="Cascadia Code" w:eastAsia="Times New Roman" w:hAnsi="Cascadia Code" w:cs="Arial"/>
                <w:sz w:val="18"/>
                <w:szCs w:val="18"/>
              </w:rPr>
              <w:br/>
            </w:r>
            <w:r w:rsidRPr="00047E6B">
              <w:rPr>
                <w:rFonts w:ascii="Cascadia Code" w:eastAsia="Times New Roman" w:hAnsi="Cascadia Code" w:cs="Calibri"/>
                <w:bCs/>
                <w:sz w:val="18"/>
                <w:szCs w:val="18"/>
              </w:rPr>
              <w:t xml:space="preserve">    </w:t>
            </w:r>
            <w:r w:rsidR="003B6FAB" w:rsidRPr="00047E6B">
              <w:rPr>
                <w:rFonts w:ascii="Cascadia Code" w:eastAsia="Times New Roman" w:hAnsi="Cascadia Code" w:cs="Calibri"/>
                <w:bCs/>
                <w:sz w:val="18"/>
                <w:szCs w:val="18"/>
              </w:rPr>
              <w:t xml:space="preserve">    </w:t>
            </w:r>
            <w:r w:rsidRPr="00047E6B">
              <w:rPr>
                <w:rFonts w:ascii="Cascadia Code" w:eastAsia="Times New Roman" w:hAnsi="Cascadia Code" w:cs="Arial"/>
                <w:bCs/>
                <w:sz w:val="18"/>
                <w:szCs w:val="18"/>
              </w:rPr>
              <w:t>j++;</w:t>
            </w:r>
            <w:r w:rsidRPr="00047E6B">
              <w:rPr>
                <w:rFonts w:ascii="Cascadia Code" w:eastAsia="Times New Roman" w:hAnsi="Cascadia Code" w:cs="Arial"/>
                <w:sz w:val="18"/>
                <w:szCs w:val="18"/>
              </w:rPr>
              <w:br/>
            </w:r>
            <w:r w:rsidRPr="00047E6B">
              <w:rPr>
                <w:rFonts w:ascii="Cascadia Code" w:eastAsia="Times New Roman" w:hAnsi="Cascadia Code" w:cs="Calibri"/>
                <w:bCs/>
                <w:sz w:val="18"/>
                <w:szCs w:val="18"/>
              </w:rPr>
              <w:t xml:space="preserve">    </w:t>
            </w:r>
            <w:r w:rsidRPr="00047E6B">
              <w:rPr>
                <w:rFonts w:ascii="Cascadia Code" w:eastAsia="Times New Roman" w:hAnsi="Cascadia Code" w:cs="Arial"/>
                <w:bCs/>
                <w:sz w:val="18"/>
                <w:szCs w:val="18"/>
              </w:rPr>
              <w:t>else</w:t>
            </w:r>
            <w:r w:rsidRPr="00047E6B">
              <w:rPr>
                <w:rFonts w:ascii="Cascadia Code" w:eastAsia="Times New Roman" w:hAnsi="Cascadia Code" w:cs="Arial"/>
                <w:sz w:val="18"/>
                <w:szCs w:val="18"/>
              </w:rPr>
              <w:br/>
            </w:r>
            <w:r w:rsidRPr="00047E6B">
              <w:rPr>
                <w:rFonts w:ascii="Cascadia Code" w:eastAsia="Times New Roman" w:hAnsi="Cascadia Code" w:cs="Calibri"/>
                <w:bCs/>
                <w:sz w:val="18"/>
                <w:szCs w:val="18"/>
              </w:rPr>
              <w:t xml:space="preserve">    </w:t>
            </w:r>
            <w:r w:rsidR="003B6FAB" w:rsidRPr="00047E6B">
              <w:rPr>
                <w:rFonts w:ascii="Cascadia Code" w:eastAsia="Times New Roman" w:hAnsi="Cascadia Code" w:cs="Calibri"/>
                <w:bCs/>
                <w:sz w:val="18"/>
                <w:szCs w:val="18"/>
              </w:rPr>
              <w:t xml:space="preserve">    </w:t>
            </w:r>
            <w:r w:rsidRPr="00047E6B">
              <w:rPr>
                <w:rFonts w:ascii="Cascadia Code" w:eastAsia="Times New Roman" w:hAnsi="Cascadia Code" w:cs="Arial"/>
                <w:bCs/>
                <w:sz w:val="18"/>
                <w:szCs w:val="18"/>
              </w:rPr>
              <w:t>j--;</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else</w:t>
            </w:r>
            <w:r w:rsidRPr="00047E6B">
              <w:rPr>
                <w:rFonts w:ascii="Calibri" w:eastAsia="Times New Roman" w:hAnsi="Calibri" w:cs="Calibri"/>
                <w:bCs/>
                <w:sz w:val="18"/>
                <w:szCs w:val="18"/>
              </w:rPr>
              <w:t> </w:t>
            </w:r>
            <w:r w:rsidRPr="00047E6B">
              <w:rPr>
                <w:rFonts w:ascii="Calibri" w:eastAsia="Times New Roman" w:hAnsi="Calibri" w:cs="Calibri"/>
                <w:sz w:val="18"/>
                <w:szCs w:val="18"/>
              </w:rPr>
              <w:t> </w:t>
            </w:r>
            <w:r w:rsidRPr="00047E6B">
              <w:rPr>
                <w:rFonts w:ascii="Cascadia Code" w:eastAsia="Times New Roman" w:hAnsi="Cascadia Code" w:cs="Arial"/>
                <w:sz w:val="18"/>
                <w:szCs w:val="18"/>
              </w:rPr>
              <w:t xml:space="preserve"> </w:t>
            </w:r>
            <w:r w:rsidRPr="00047E6B">
              <w:rPr>
                <w:rFonts w:ascii="Cascadia Code" w:eastAsia="Times New Roman" w:hAnsi="Cascadia Code" w:cs="Arial"/>
                <w:sz w:val="18"/>
                <w:szCs w:val="18"/>
              </w:rPr>
              <w:br/>
            </w:r>
            <w:r w:rsidR="003B6FAB" w:rsidRPr="00047E6B">
              <w:rPr>
                <w:rFonts w:ascii="Cascadia Code" w:eastAsia="Times New Roman" w:hAnsi="Cascadia Code" w:cs="Arial"/>
                <w:bCs/>
                <w:sz w:val="18"/>
                <w:szCs w:val="18"/>
              </w:rPr>
              <w:t xml:space="preserve">    </w:t>
            </w:r>
            <w:r w:rsidRPr="00047E6B">
              <w:rPr>
                <w:rFonts w:ascii="Cascadia Code" w:eastAsia="Times New Roman" w:hAnsi="Cascadia Code" w:cs="Arial"/>
                <w:bCs/>
                <w:sz w:val="18"/>
                <w:szCs w:val="18"/>
              </w:rPr>
              <w:t>i -= j</w:t>
            </w:r>
            <w:r w:rsidR="002522B0" w:rsidRPr="00047E6B">
              <w:rPr>
                <w:rFonts w:ascii="Cascadia Code" w:eastAsia="Times New Roman" w:hAnsi="Cascadia Code" w:cs="Arial"/>
                <w:bCs/>
                <w:sz w:val="18"/>
                <w:szCs w:val="18"/>
              </w:rPr>
              <w:t>;</w:t>
            </w:r>
          </w:p>
        </w:tc>
        <w:tc>
          <w:tcPr>
            <w:tcW w:w="7105" w:type="dxa"/>
          </w:tcPr>
          <w:p w14:paraId="6687E100" w14:textId="20D950AE" w:rsidR="00BA1DCD" w:rsidRPr="00BA1DCD" w:rsidRDefault="00BA1DCD">
            <w:pPr>
              <w:rPr>
                <w:rFonts w:ascii="Arial" w:hAnsi="Arial" w:cs="Arial"/>
              </w:rPr>
            </w:pPr>
          </w:p>
        </w:tc>
      </w:tr>
      <w:tr w:rsidR="00BA1DCD" w:rsidRPr="004B33E3" w14:paraId="67C20304" w14:textId="77777777" w:rsidTr="004B33E3">
        <w:tc>
          <w:tcPr>
            <w:tcW w:w="3685" w:type="dxa"/>
          </w:tcPr>
          <w:p w14:paraId="03A7C9A6" w14:textId="77777777" w:rsidR="00663A99" w:rsidRDefault="00663A99" w:rsidP="004B33E3">
            <w:pPr>
              <w:rPr>
                <w:rFonts w:ascii="Cascadia Code" w:hAnsi="Cascadia Code" w:cs="Arial"/>
                <w:bCs/>
                <w:sz w:val="18"/>
                <w:szCs w:val="18"/>
              </w:rPr>
            </w:pPr>
          </w:p>
          <w:p w14:paraId="3E0A81C1" w14:textId="77777777" w:rsidR="00663A99" w:rsidRDefault="00663A99" w:rsidP="004B33E3">
            <w:pPr>
              <w:rPr>
                <w:rFonts w:ascii="Cascadia Code" w:hAnsi="Cascadia Code" w:cs="Arial"/>
                <w:bCs/>
                <w:sz w:val="18"/>
                <w:szCs w:val="18"/>
              </w:rPr>
            </w:pPr>
          </w:p>
          <w:p w14:paraId="51A6B478" w14:textId="56EF8692" w:rsidR="00BA1DCD" w:rsidRDefault="00BA1DCD" w:rsidP="004B33E3">
            <w:pPr>
              <w:rPr>
                <w:rFonts w:ascii="Cascadia Code" w:hAnsi="Cascadia Code" w:cs="Arial"/>
                <w:bCs/>
                <w:sz w:val="18"/>
                <w:szCs w:val="18"/>
              </w:rPr>
            </w:pPr>
            <w:r w:rsidRPr="00047E6B">
              <w:rPr>
                <w:rFonts w:ascii="Cascadia Code" w:hAnsi="Cascadia Code" w:cs="Arial"/>
                <w:bCs/>
                <w:sz w:val="18"/>
                <w:szCs w:val="18"/>
              </w:rPr>
              <w:t>int a = -1;</w:t>
            </w:r>
            <w:r w:rsidRPr="00047E6B">
              <w:rPr>
                <w:rFonts w:ascii="Cascadia Code" w:hAnsi="Cascadia Code" w:cs="Arial"/>
                <w:sz w:val="18"/>
                <w:szCs w:val="18"/>
              </w:rPr>
              <w:t xml:space="preserve"> </w:t>
            </w:r>
            <w:r w:rsidRPr="00047E6B">
              <w:rPr>
                <w:rFonts w:ascii="Cascadia Code" w:hAnsi="Cascadia Code" w:cs="Arial"/>
                <w:sz w:val="18"/>
                <w:szCs w:val="18"/>
              </w:rPr>
              <w:br/>
            </w:r>
            <w:r w:rsidRPr="00047E6B">
              <w:rPr>
                <w:rFonts w:ascii="Cascadia Code" w:hAnsi="Cascadia Code" w:cs="Arial"/>
                <w:bCs/>
                <w:sz w:val="18"/>
                <w:szCs w:val="18"/>
              </w:rPr>
              <w:t>int b = 1;</w:t>
            </w:r>
            <w:r w:rsidR="00FB71A2" w:rsidRPr="00047E6B">
              <w:rPr>
                <w:rFonts w:ascii="Cascadia Code" w:hAnsi="Cascadia Code" w:cs="Arial"/>
                <w:bCs/>
                <w:sz w:val="18"/>
                <w:szCs w:val="18"/>
              </w:rPr>
              <w:br/>
            </w:r>
            <w:r w:rsidRPr="00047E6B">
              <w:rPr>
                <w:rFonts w:ascii="Cascadia Code" w:hAnsi="Cascadia Code" w:cs="Arial"/>
                <w:bCs/>
                <w:sz w:val="18"/>
                <w:szCs w:val="18"/>
              </w:rPr>
              <w:t>if (a != b)</w:t>
            </w:r>
            <w:r w:rsidRPr="00047E6B">
              <w:rPr>
                <w:rFonts w:ascii="Calibri" w:hAnsi="Calibri" w:cs="Calibri"/>
                <w:sz w:val="18"/>
                <w:szCs w:val="18"/>
              </w:rPr>
              <w:t> </w:t>
            </w:r>
            <w:r w:rsidRPr="00047E6B">
              <w:rPr>
                <w:rFonts w:ascii="Cascadia Code" w:hAnsi="Cascadia Code" w:cs="Arial"/>
                <w:sz w:val="18"/>
                <w:szCs w:val="18"/>
              </w:rPr>
              <w:t xml:space="preserve"> </w:t>
            </w:r>
            <w:r w:rsidRPr="00047E6B">
              <w:rPr>
                <w:rFonts w:ascii="Cascadia Code" w:hAnsi="Cascadia Code" w:cs="Arial"/>
                <w:sz w:val="18"/>
                <w:szCs w:val="18"/>
              </w:rPr>
              <w:br/>
            </w:r>
            <w:r w:rsidR="00FB71A2" w:rsidRPr="00047E6B">
              <w:rPr>
                <w:rFonts w:ascii="Cascadia Code" w:eastAsia="Times New Roman" w:hAnsi="Cascadia Code" w:cs="Calibri"/>
                <w:bCs/>
                <w:sz w:val="18"/>
                <w:szCs w:val="18"/>
              </w:rPr>
              <w:t xml:space="preserve">    </w:t>
            </w:r>
            <w:r w:rsidRPr="00047E6B">
              <w:rPr>
                <w:rFonts w:ascii="Cascadia Code" w:hAnsi="Cascadia Code" w:cs="Arial"/>
                <w:bCs/>
                <w:sz w:val="18"/>
                <w:szCs w:val="18"/>
              </w:rPr>
              <w:t>a</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a*2;</w:t>
            </w:r>
          </w:p>
          <w:p w14:paraId="639F563B" w14:textId="77777777" w:rsidR="00663A99" w:rsidRDefault="00663A99" w:rsidP="004B33E3">
            <w:pPr>
              <w:rPr>
                <w:rFonts w:ascii="Cascadia Code" w:hAnsi="Cascadia Code" w:cs="Arial"/>
                <w:b/>
                <w:bCs/>
                <w:sz w:val="18"/>
                <w:szCs w:val="18"/>
              </w:rPr>
            </w:pPr>
          </w:p>
          <w:p w14:paraId="0A5B8AF1" w14:textId="3420A67A" w:rsidR="00663A99" w:rsidRPr="00047E6B" w:rsidRDefault="00663A99" w:rsidP="004B33E3">
            <w:pPr>
              <w:rPr>
                <w:rFonts w:ascii="Cascadia Code" w:hAnsi="Cascadia Code" w:cs="Arial"/>
                <w:b/>
                <w:bCs/>
                <w:sz w:val="18"/>
                <w:szCs w:val="18"/>
              </w:rPr>
            </w:pPr>
          </w:p>
        </w:tc>
        <w:tc>
          <w:tcPr>
            <w:tcW w:w="7105" w:type="dxa"/>
          </w:tcPr>
          <w:p w14:paraId="74EDF44C" w14:textId="4DA35463" w:rsidR="00BA1DCD" w:rsidRPr="004B33E3" w:rsidRDefault="00BA1DCD">
            <w:pPr>
              <w:rPr>
                <w:rFonts w:ascii="Arial" w:hAnsi="Arial" w:cs="Arial"/>
              </w:rPr>
            </w:pPr>
          </w:p>
        </w:tc>
      </w:tr>
      <w:tr w:rsidR="00BA1DCD" w:rsidRPr="00BA1DCD" w14:paraId="3EB43F94" w14:textId="77777777" w:rsidTr="004B33E3">
        <w:tc>
          <w:tcPr>
            <w:tcW w:w="3685" w:type="dxa"/>
          </w:tcPr>
          <w:p w14:paraId="343DC3E6" w14:textId="77777777" w:rsidR="00663A99" w:rsidRDefault="00663A99" w:rsidP="004B33E3">
            <w:pPr>
              <w:rPr>
                <w:rFonts w:ascii="Cascadia Code" w:hAnsi="Cascadia Code" w:cs="Arial"/>
                <w:bCs/>
                <w:sz w:val="18"/>
                <w:szCs w:val="18"/>
              </w:rPr>
            </w:pPr>
          </w:p>
          <w:p w14:paraId="7726BAEE" w14:textId="72BC134F" w:rsidR="00117E6D" w:rsidRPr="00047E6B" w:rsidRDefault="00BA1DCD" w:rsidP="004B33E3">
            <w:pPr>
              <w:rPr>
                <w:rFonts w:ascii="Cascadia Code" w:hAnsi="Cascadia Code" w:cs="Arial"/>
                <w:bCs/>
                <w:sz w:val="18"/>
                <w:szCs w:val="18"/>
              </w:rPr>
            </w:pPr>
            <w:r w:rsidRPr="00047E6B">
              <w:rPr>
                <w:rFonts w:ascii="Cascadia Code" w:hAnsi="Cascadia Code" w:cs="Arial"/>
                <w:bCs/>
                <w:sz w:val="18"/>
                <w:szCs w:val="18"/>
              </w:rPr>
              <w:t>int a</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 5;</w:t>
            </w:r>
            <w:r w:rsidRPr="00047E6B">
              <w:rPr>
                <w:rFonts w:ascii="Calibri" w:hAnsi="Calibri" w:cs="Calibri"/>
                <w:sz w:val="18"/>
                <w:szCs w:val="18"/>
              </w:rPr>
              <w:t> </w:t>
            </w:r>
            <w:r w:rsidRPr="00047E6B">
              <w:rPr>
                <w:rFonts w:ascii="Cascadia Code" w:hAnsi="Cascadia Code" w:cs="Arial"/>
                <w:sz w:val="18"/>
                <w:szCs w:val="18"/>
              </w:rPr>
              <w:t xml:space="preserve"> </w:t>
            </w:r>
            <w:r w:rsidRPr="00047E6B">
              <w:rPr>
                <w:rFonts w:ascii="Cascadia Code" w:hAnsi="Cascadia Code" w:cs="Arial"/>
                <w:sz w:val="18"/>
                <w:szCs w:val="18"/>
              </w:rPr>
              <w:br/>
            </w:r>
            <w:r w:rsidRPr="00047E6B">
              <w:rPr>
                <w:rFonts w:ascii="Cascadia Code" w:hAnsi="Cascadia Code" w:cs="Arial"/>
                <w:bCs/>
                <w:sz w:val="18"/>
                <w:szCs w:val="18"/>
              </w:rPr>
              <w:t>int b</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 5;</w:t>
            </w:r>
          </w:p>
          <w:p w14:paraId="6D7C7C7C" w14:textId="66BC7DD9" w:rsidR="00117E6D" w:rsidRPr="00047E6B" w:rsidRDefault="00BA1DCD" w:rsidP="004B33E3">
            <w:pPr>
              <w:rPr>
                <w:rFonts w:ascii="Cascadia Code" w:hAnsi="Cascadia Code" w:cs="Arial"/>
                <w:bCs/>
                <w:sz w:val="18"/>
                <w:szCs w:val="18"/>
              </w:rPr>
            </w:pPr>
            <w:r w:rsidRPr="00047E6B">
              <w:rPr>
                <w:rFonts w:ascii="Cascadia Code" w:hAnsi="Cascadia Code" w:cs="Arial"/>
                <w:bCs/>
                <w:sz w:val="18"/>
                <w:szCs w:val="18"/>
              </w:rPr>
              <w:t>if (a&lt;b)</w:t>
            </w:r>
            <w:r w:rsidRPr="00047E6B">
              <w:rPr>
                <w:rFonts w:ascii="Calibri" w:hAnsi="Calibri" w:cs="Calibri"/>
                <w:sz w:val="18"/>
                <w:szCs w:val="18"/>
              </w:rPr>
              <w:t> </w:t>
            </w:r>
            <w:r w:rsidRPr="00047E6B">
              <w:rPr>
                <w:rFonts w:ascii="Cascadia Code" w:hAnsi="Cascadia Code" w:cs="Arial"/>
                <w:sz w:val="18"/>
                <w:szCs w:val="18"/>
              </w:rPr>
              <w:t xml:space="preserve"> </w:t>
            </w:r>
            <w:r w:rsidRPr="00047E6B">
              <w:rPr>
                <w:rFonts w:ascii="Cascadia Code" w:hAnsi="Cascadia Code" w:cs="Arial"/>
                <w:sz w:val="18"/>
                <w:szCs w:val="18"/>
              </w:rPr>
              <w:br/>
            </w:r>
            <w:r w:rsidR="00117E6D" w:rsidRPr="00047E6B">
              <w:rPr>
                <w:rFonts w:ascii="Cascadia Code" w:eastAsia="Times New Roman" w:hAnsi="Cascadia Code" w:cs="Calibri"/>
                <w:bCs/>
                <w:sz w:val="18"/>
                <w:szCs w:val="18"/>
              </w:rPr>
              <w:t xml:space="preserve">    </w:t>
            </w:r>
            <w:r w:rsidRPr="00047E6B">
              <w:rPr>
                <w:rFonts w:ascii="Cascadia Code" w:hAnsi="Cascadia Code" w:cs="Arial"/>
                <w:bCs/>
                <w:sz w:val="18"/>
                <w:szCs w:val="18"/>
              </w:rPr>
              <w:t>a++;</w:t>
            </w:r>
          </w:p>
          <w:p w14:paraId="17DF295F" w14:textId="77777777" w:rsidR="00BA1DCD" w:rsidRDefault="00BA1DCD" w:rsidP="004B33E3">
            <w:pPr>
              <w:rPr>
                <w:rFonts w:ascii="Cascadia Code" w:hAnsi="Cascadia Code" w:cs="Arial"/>
                <w:bCs/>
                <w:sz w:val="18"/>
                <w:szCs w:val="18"/>
              </w:rPr>
            </w:pPr>
            <w:r w:rsidRPr="00047E6B">
              <w:rPr>
                <w:rFonts w:ascii="Cascadia Code" w:hAnsi="Cascadia Code" w:cs="Arial"/>
                <w:bCs/>
                <w:sz w:val="18"/>
                <w:szCs w:val="18"/>
              </w:rPr>
              <w:t>else</w:t>
            </w:r>
            <w:r w:rsidRPr="00047E6B">
              <w:rPr>
                <w:rFonts w:ascii="Calibri" w:hAnsi="Calibri" w:cs="Calibri"/>
                <w:sz w:val="18"/>
                <w:szCs w:val="18"/>
              </w:rPr>
              <w:t> </w:t>
            </w:r>
            <w:r w:rsidRPr="00047E6B">
              <w:rPr>
                <w:rFonts w:ascii="Cascadia Code" w:hAnsi="Cascadia Code" w:cs="Arial"/>
                <w:sz w:val="18"/>
                <w:szCs w:val="18"/>
              </w:rPr>
              <w:t xml:space="preserve"> </w:t>
            </w:r>
            <w:r w:rsidRPr="00047E6B">
              <w:rPr>
                <w:rFonts w:ascii="Cascadia Code" w:hAnsi="Cascadia Code" w:cs="Arial"/>
                <w:sz w:val="18"/>
                <w:szCs w:val="18"/>
              </w:rPr>
              <w:br/>
            </w:r>
            <w:r w:rsidR="00117E6D" w:rsidRPr="00047E6B">
              <w:rPr>
                <w:rFonts w:ascii="Cascadia Code" w:eastAsia="Times New Roman" w:hAnsi="Cascadia Code" w:cs="Calibri"/>
                <w:bCs/>
                <w:sz w:val="18"/>
                <w:szCs w:val="18"/>
              </w:rPr>
              <w:t xml:space="preserve">    </w:t>
            </w:r>
            <w:r w:rsidRPr="00047E6B">
              <w:rPr>
                <w:rFonts w:ascii="Cascadia Code" w:hAnsi="Cascadia Code" w:cs="Arial"/>
                <w:bCs/>
                <w:sz w:val="18"/>
                <w:szCs w:val="18"/>
              </w:rPr>
              <w:t>b++;</w:t>
            </w:r>
          </w:p>
          <w:p w14:paraId="18FA9097" w14:textId="40910E52" w:rsidR="00663A99" w:rsidRPr="00047E6B" w:rsidRDefault="00663A99" w:rsidP="004B33E3">
            <w:pPr>
              <w:rPr>
                <w:rFonts w:ascii="Cascadia Code" w:hAnsi="Cascadia Code" w:cs="Arial"/>
                <w:b/>
                <w:bCs/>
                <w:sz w:val="18"/>
                <w:szCs w:val="18"/>
              </w:rPr>
            </w:pPr>
          </w:p>
        </w:tc>
        <w:tc>
          <w:tcPr>
            <w:tcW w:w="7105" w:type="dxa"/>
          </w:tcPr>
          <w:p w14:paraId="5F89A60E" w14:textId="56F09F4E" w:rsidR="00BA1DCD" w:rsidRPr="00BA1DCD" w:rsidRDefault="00BA1DCD">
            <w:pPr>
              <w:rPr>
                <w:rFonts w:ascii="Arial" w:hAnsi="Arial" w:cs="Arial"/>
                <w:lang w:val="es-MX"/>
              </w:rPr>
            </w:pPr>
          </w:p>
        </w:tc>
      </w:tr>
      <w:tr w:rsidR="00BA1DCD" w:rsidRPr="004B33E3" w14:paraId="46650494" w14:textId="77777777" w:rsidTr="004B33E3">
        <w:tc>
          <w:tcPr>
            <w:tcW w:w="3685" w:type="dxa"/>
          </w:tcPr>
          <w:p w14:paraId="0C13E703" w14:textId="77777777" w:rsidR="00663A99" w:rsidRDefault="00663A99" w:rsidP="004B33E3">
            <w:pPr>
              <w:rPr>
                <w:rFonts w:ascii="Cascadia Code" w:hAnsi="Cascadia Code" w:cs="Arial"/>
                <w:bCs/>
                <w:sz w:val="18"/>
                <w:szCs w:val="18"/>
              </w:rPr>
            </w:pPr>
          </w:p>
          <w:p w14:paraId="4705736E" w14:textId="6742E339" w:rsidR="00FF7945" w:rsidRPr="00047E6B" w:rsidRDefault="00BA1DCD" w:rsidP="004B33E3">
            <w:pPr>
              <w:rPr>
                <w:rFonts w:ascii="Cascadia Code" w:hAnsi="Cascadia Code" w:cs="Arial"/>
                <w:bCs/>
                <w:sz w:val="18"/>
                <w:szCs w:val="18"/>
              </w:rPr>
            </w:pPr>
            <w:r w:rsidRPr="00047E6B">
              <w:rPr>
                <w:rFonts w:ascii="Cascadia Code" w:hAnsi="Cascadia Code" w:cs="Arial"/>
                <w:bCs/>
                <w:sz w:val="18"/>
                <w:szCs w:val="18"/>
              </w:rPr>
              <w:t>int a = 1000</w:t>
            </w:r>
            <w:r w:rsidR="00FF7945" w:rsidRPr="00047E6B">
              <w:rPr>
                <w:rFonts w:ascii="Cascadia Code" w:hAnsi="Cascadia Code" w:cs="Arial"/>
                <w:bCs/>
                <w:sz w:val="18"/>
                <w:szCs w:val="18"/>
              </w:rPr>
              <w:t>;</w:t>
            </w:r>
          </w:p>
          <w:p w14:paraId="3F340B92" w14:textId="77777777" w:rsidR="00FF7945" w:rsidRPr="00047E6B" w:rsidRDefault="00BA1DCD" w:rsidP="004B33E3">
            <w:pPr>
              <w:rPr>
                <w:rFonts w:ascii="Cascadia Code" w:hAnsi="Cascadia Code" w:cs="Arial"/>
                <w:bCs/>
                <w:sz w:val="18"/>
                <w:szCs w:val="18"/>
              </w:rPr>
            </w:pPr>
            <w:r w:rsidRPr="00047E6B">
              <w:rPr>
                <w:rFonts w:ascii="Cascadia Code" w:hAnsi="Cascadia Code" w:cs="Arial"/>
                <w:bCs/>
                <w:sz w:val="18"/>
                <w:szCs w:val="18"/>
              </w:rPr>
              <w:t>int b = 500;</w:t>
            </w:r>
          </w:p>
          <w:p w14:paraId="6C0B9311" w14:textId="77777777" w:rsidR="00BA1DCD" w:rsidRDefault="00BA1DCD" w:rsidP="004B33E3">
            <w:pPr>
              <w:rPr>
                <w:rFonts w:ascii="Cascadia Code" w:hAnsi="Cascadia Code" w:cs="Arial"/>
                <w:bCs/>
                <w:sz w:val="18"/>
                <w:szCs w:val="18"/>
              </w:rPr>
            </w:pPr>
            <w:r w:rsidRPr="00047E6B">
              <w:rPr>
                <w:rFonts w:ascii="Cascadia Code" w:hAnsi="Cascadia Code" w:cs="Arial"/>
                <w:bCs/>
                <w:sz w:val="18"/>
                <w:szCs w:val="18"/>
              </w:rPr>
              <w:t>if (a&gt;=b)</w:t>
            </w:r>
            <w:r w:rsidRPr="00047E6B">
              <w:rPr>
                <w:rFonts w:ascii="Cascadia Code" w:hAnsi="Cascadia Code" w:cs="Arial"/>
                <w:sz w:val="18"/>
                <w:szCs w:val="18"/>
              </w:rPr>
              <w:br/>
            </w:r>
            <w:r w:rsidR="00FF7945" w:rsidRPr="00047E6B">
              <w:rPr>
                <w:rFonts w:ascii="Cascadia Code" w:eastAsia="Times New Roman" w:hAnsi="Cascadia Code" w:cs="Calibri"/>
                <w:bCs/>
                <w:sz w:val="18"/>
                <w:szCs w:val="18"/>
              </w:rPr>
              <w:t xml:space="preserve">    </w:t>
            </w:r>
            <w:r w:rsidRPr="00047E6B">
              <w:rPr>
                <w:rFonts w:ascii="Cascadia Code" w:hAnsi="Cascadia Code" w:cs="Arial"/>
                <w:bCs/>
                <w:sz w:val="18"/>
                <w:szCs w:val="18"/>
              </w:rPr>
              <w:t>a = a/2</w:t>
            </w:r>
            <w:r w:rsidR="00FF7945" w:rsidRPr="00047E6B">
              <w:rPr>
                <w:rFonts w:ascii="Cascadia Code" w:hAnsi="Cascadia Code" w:cs="Arial"/>
                <w:bCs/>
                <w:sz w:val="18"/>
                <w:szCs w:val="18"/>
              </w:rPr>
              <w:t>;</w:t>
            </w:r>
            <w:r w:rsidRPr="00047E6B">
              <w:rPr>
                <w:rFonts w:ascii="Cascadia Code" w:hAnsi="Cascadia Code" w:cs="Arial"/>
                <w:sz w:val="18"/>
                <w:szCs w:val="18"/>
              </w:rPr>
              <w:br/>
            </w:r>
            <w:r w:rsidRPr="00047E6B">
              <w:rPr>
                <w:rFonts w:ascii="Cascadia Code" w:hAnsi="Cascadia Code" w:cs="Arial"/>
                <w:bCs/>
                <w:sz w:val="18"/>
                <w:szCs w:val="18"/>
              </w:rPr>
              <w:t>else</w:t>
            </w:r>
            <w:r w:rsidRPr="00047E6B">
              <w:rPr>
                <w:rFonts w:ascii="Cascadia Code" w:hAnsi="Cascadia Code" w:cs="Arial"/>
                <w:sz w:val="18"/>
                <w:szCs w:val="18"/>
              </w:rPr>
              <w:br/>
            </w:r>
            <w:r w:rsidR="00FF7945" w:rsidRPr="00047E6B">
              <w:rPr>
                <w:rFonts w:ascii="Cascadia Code" w:eastAsia="Times New Roman" w:hAnsi="Cascadia Code" w:cs="Calibri"/>
                <w:bCs/>
                <w:sz w:val="18"/>
                <w:szCs w:val="18"/>
              </w:rPr>
              <w:t xml:space="preserve">    </w:t>
            </w:r>
            <w:r w:rsidRPr="00047E6B">
              <w:rPr>
                <w:rFonts w:ascii="Cascadia Code" w:hAnsi="Cascadia Code" w:cs="Arial"/>
                <w:bCs/>
                <w:sz w:val="18"/>
                <w:szCs w:val="18"/>
              </w:rPr>
              <w:t>b</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a;</w:t>
            </w:r>
          </w:p>
          <w:p w14:paraId="23F7D819" w14:textId="729227BE" w:rsidR="00663A99" w:rsidRPr="00047E6B" w:rsidRDefault="00663A99" w:rsidP="004B33E3">
            <w:pPr>
              <w:rPr>
                <w:rFonts w:ascii="Cascadia Code" w:hAnsi="Cascadia Code" w:cs="Arial"/>
                <w:b/>
                <w:bCs/>
                <w:sz w:val="18"/>
                <w:szCs w:val="18"/>
              </w:rPr>
            </w:pPr>
          </w:p>
        </w:tc>
        <w:tc>
          <w:tcPr>
            <w:tcW w:w="7105" w:type="dxa"/>
          </w:tcPr>
          <w:p w14:paraId="762A0DEC" w14:textId="0DE9336F" w:rsidR="00BA1DCD" w:rsidRPr="004B33E3" w:rsidRDefault="00BA1DCD">
            <w:pPr>
              <w:rPr>
                <w:rFonts w:ascii="Arial" w:hAnsi="Arial" w:cs="Arial"/>
              </w:rPr>
            </w:pPr>
          </w:p>
        </w:tc>
      </w:tr>
    </w:tbl>
    <w:p w14:paraId="7A3F55E4" w14:textId="4DB59CCF" w:rsidR="00BA1DCD" w:rsidRPr="004B33E3" w:rsidRDefault="00BA1DCD">
      <w:pPr>
        <w:rPr>
          <w:rFonts w:ascii="Arial" w:hAnsi="Arial" w:cs="Arial"/>
          <w:b/>
          <w:bCs/>
        </w:rPr>
      </w:pPr>
      <w:r w:rsidRPr="004B33E3">
        <w:rPr>
          <w:rFonts w:ascii="Arial" w:hAnsi="Arial" w:cs="Arial"/>
          <w:b/>
          <w:bCs/>
        </w:rPr>
        <w:br w:type="page"/>
      </w:r>
    </w:p>
    <w:p w14:paraId="07767419" w14:textId="60540FB6" w:rsidR="005D17B1" w:rsidRDefault="005D17B1">
      <w:pPr>
        <w:rPr>
          <w:rFonts w:ascii="Arial" w:hAnsi="Arial" w:cs="Arial"/>
          <w:b/>
          <w:bCs/>
          <w:lang w:val="es-MX"/>
        </w:rPr>
      </w:pPr>
      <w:r>
        <w:rPr>
          <w:rFonts w:ascii="Arial" w:hAnsi="Arial" w:cs="Arial"/>
          <w:b/>
          <w:bCs/>
          <w:lang w:val="es-MX"/>
        </w:rPr>
        <w:lastRenderedPageBreak/>
        <w:t>Sección</w:t>
      </w:r>
      <w:r w:rsidR="00AB0531">
        <w:rPr>
          <w:rFonts w:ascii="Arial" w:hAnsi="Arial" w:cs="Arial"/>
          <w:b/>
          <w:bCs/>
          <w:lang w:val="es-MX"/>
        </w:rPr>
        <w:t xml:space="preserve"> 2</w:t>
      </w:r>
      <w:r>
        <w:rPr>
          <w:rFonts w:ascii="Arial" w:hAnsi="Arial" w:cs="Arial"/>
          <w:b/>
          <w:bCs/>
          <w:lang w:val="es-MX"/>
        </w:rPr>
        <w:t xml:space="preserve">: </w:t>
      </w:r>
      <w:r w:rsidR="00AB0531">
        <w:rPr>
          <w:rFonts w:ascii="Arial" w:hAnsi="Arial" w:cs="Arial"/>
          <w:b/>
          <w:bCs/>
          <w:lang w:val="es-MX"/>
        </w:rPr>
        <w:t>Precedencia</w:t>
      </w:r>
      <w:r w:rsidR="001054D0">
        <w:rPr>
          <w:rFonts w:ascii="Arial" w:hAnsi="Arial" w:cs="Arial"/>
          <w:b/>
          <w:bCs/>
          <w:lang w:val="es-MX"/>
        </w:rPr>
        <w:t xml:space="preserve"> de Operaciones</w:t>
      </w:r>
    </w:p>
    <w:p w14:paraId="2808DF29" w14:textId="6372E3A2" w:rsidR="001054D0" w:rsidRPr="001054D0" w:rsidRDefault="009E7DD9">
      <w:pPr>
        <w:rPr>
          <w:rFonts w:ascii="Arial" w:hAnsi="Arial" w:cs="Arial"/>
          <w:lang w:val="es-MX"/>
        </w:rPr>
      </w:pPr>
      <w:r>
        <w:rPr>
          <w:rFonts w:ascii="Arial" w:hAnsi="Arial" w:cs="Arial"/>
          <w:lang w:val="es-MX"/>
        </w:rPr>
        <w:t xml:space="preserve">Tomando en cuenta los siguientes </w:t>
      </w:r>
      <w:r w:rsidR="00D33BE9">
        <w:rPr>
          <w:rFonts w:ascii="Arial" w:hAnsi="Arial" w:cs="Arial"/>
          <w:lang w:val="es-MX"/>
        </w:rPr>
        <w:t>recuadros</w:t>
      </w:r>
      <w:r>
        <w:rPr>
          <w:rFonts w:ascii="Arial" w:hAnsi="Arial" w:cs="Arial"/>
          <w:lang w:val="es-MX"/>
        </w:rPr>
        <w:t>, resuelve cada problema:</w:t>
      </w:r>
    </w:p>
    <w:p w14:paraId="25692C84" w14:textId="592FADFE" w:rsidR="001054D0" w:rsidRDefault="001054D0" w:rsidP="001054D0">
      <w:pPr>
        <w:jc w:val="center"/>
        <w:rPr>
          <w:rFonts w:ascii="Arial" w:hAnsi="Arial" w:cs="Arial"/>
          <w:b/>
          <w:bCs/>
          <w:lang w:val="es-MX"/>
        </w:rPr>
      </w:pPr>
      <w:r w:rsidRPr="001054D0">
        <w:rPr>
          <w:rFonts w:ascii="Arial" w:hAnsi="Arial" w:cs="Arial"/>
          <w:b/>
          <w:bCs/>
          <w:noProof/>
          <w:lang w:val="es-MX"/>
        </w:rPr>
        <w:drawing>
          <wp:inline distT="0" distB="0" distL="0" distR="0" wp14:anchorId="4915DCAB" wp14:editId="66BF64C2">
            <wp:extent cx="2463927" cy="22289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3927" cy="2228965"/>
                    </a:xfrm>
                    <a:prstGeom prst="rect">
                      <a:avLst/>
                    </a:prstGeom>
                  </pic:spPr>
                </pic:pic>
              </a:graphicData>
            </a:graphic>
          </wp:inline>
        </w:drawing>
      </w:r>
      <w:r w:rsidRPr="001054D0">
        <w:rPr>
          <w:rFonts w:ascii="Arial" w:hAnsi="Arial" w:cs="Arial"/>
          <w:b/>
          <w:bCs/>
          <w:noProof/>
          <w:lang w:val="es-MX"/>
        </w:rPr>
        <w:drawing>
          <wp:inline distT="0" distB="0" distL="0" distR="0" wp14:anchorId="1532D519" wp14:editId="58357F37">
            <wp:extent cx="3141405" cy="2203450"/>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2800" cy="2218457"/>
                    </a:xfrm>
                    <a:prstGeom prst="rect">
                      <a:avLst/>
                    </a:prstGeom>
                  </pic:spPr>
                </pic:pic>
              </a:graphicData>
            </a:graphic>
          </wp:inline>
        </w:drawing>
      </w:r>
    </w:p>
    <w:tbl>
      <w:tblPr>
        <w:tblStyle w:val="TableGrid"/>
        <w:tblW w:w="0" w:type="auto"/>
        <w:tblLook w:val="04A0" w:firstRow="1" w:lastRow="0" w:firstColumn="1" w:lastColumn="0" w:noHBand="0" w:noVBand="1"/>
      </w:tblPr>
      <w:tblGrid>
        <w:gridCol w:w="4405"/>
        <w:gridCol w:w="6349"/>
      </w:tblGrid>
      <w:tr w:rsidR="005D17B1" w14:paraId="6BA00989" w14:textId="77777777" w:rsidTr="00DA68AA">
        <w:trPr>
          <w:trHeight w:val="220"/>
        </w:trPr>
        <w:tc>
          <w:tcPr>
            <w:tcW w:w="4405" w:type="dxa"/>
            <w:shd w:val="clear" w:color="auto" w:fill="E7E6E6" w:themeFill="background2"/>
          </w:tcPr>
          <w:p w14:paraId="6D5FF7E1" w14:textId="177A063B" w:rsidR="005D17B1" w:rsidRPr="005D17B1" w:rsidRDefault="005D17B1" w:rsidP="00B56DE5">
            <w:pPr>
              <w:rPr>
                <w:rFonts w:ascii="Helvetica" w:hAnsi="Helvetica" w:cs="Helvetica"/>
                <w:b/>
                <w:bCs/>
              </w:rPr>
            </w:pPr>
            <w:r>
              <w:rPr>
                <w:rFonts w:ascii="Helvetica" w:hAnsi="Helvetica" w:cs="Helvetica"/>
                <w:b/>
                <w:bCs/>
              </w:rPr>
              <w:t>Expresión</w:t>
            </w:r>
          </w:p>
        </w:tc>
        <w:tc>
          <w:tcPr>
            <w:tcW w:w="6349" w:type="dxa"/>
            <w:shd w:val="clear" w:color="auto" w:fill="E7E6E6" w:themeFill="background2"/>
          </w:tcPr>
          <w:p w14:paraId="15B56994" w14:textId="56582AB5" w:rsidR="005D17B1" w:rsidRPr="005D17B1" w:rsidRDefault="005D17B1" w:rsidP="00B56DE5">
            <w:pPr>
              <w:rPr>
                <w:rFonts w:ascii="Helvetica" w:hAnsi="Helvetica" w:cs="Helvetica"/>
                <w:b/>
                <w:bCs/>
              </w:rPr>
            </w:pPr>
            <w:r>
              <w:rPr>
                <w:rFonts w:ascii="Helvetica" w:hAnsi="Helvetica" w:cs="Helvetica"/>
                <w:b/>
                <w:bCs/>
              </w:rPr>
              <w:t>Resultado</w:t>
            </w:r>
          </w:p>
        </w:tc>
      </w:tr>
      <w:tr w:rsidR="00DA68AA" w14:paraId="4EF3ED05" w14:textId="77777777" w:rsidTr="00DA68AA">
        <w:trPr>
          <w:trHeight w:val="550"/>
        </w:trPr>
        <w:tc>
          <w:tcPr>
            <w:tcW w:w="4405" w:type="dxa"/>
            <w:vAlign w:val="center"/>
          </w:tcPr>
          <w:p w14:paraId="3B1B6FDE" w14:textId="65CCBACD" w:rsidR="005D17B1" w:rsidRPr="00045C27" w:rsidRDefault="005D17B1" w:rsidP="005D17B1">
            <w:pPr>
              <w:rPr>
                <w:rFonts w:ascii="Cascadia Code" w:hAnsi="Cascadia Code" w:cs="Courier New"/>
                <w:sz w:val="20"/>
                <w:szCs w:val="20"/>
                <w:lang w:val="es-MX"/>
              </w:rPr>
            </w:pPr>
            <w:r w:rsidRPr="00045C27">
              <w:rPr>
                <w:rFonts w:ascii="Cascadia Code" w:hAnsi="Cascadia Code" w:cs="Arial"/>
                <w:sz w:val="20"/>
                <w:szCs w:val="20"/>
              </w:rPr>
              <w:t>7 % 3</w:t>
            </w:r>
          </w:p>
        </w:tc>
        <w:tc>
          <w:tcPr>
            <w:tcW w:w="6349" w:type="dxa"/>
          </w:tcPr>
          <w:p w14:paraId="269F790F" w14:textId="77777777" w:rsidR="005D17B1" w:rsidRPr="00917AB2" w:rsidRDefault="005D17B1" w:rsidP="005D17B1">
            <w:pPr>
              <w:rPr>
                <w:rFonts w:ascii="Cascadia Code" w:hAnsi="Cascadia Code" w:cs="Courier New"/>
                <w:sz w:val="18"/>
                <w:szCs w:val="18"/>
              </w:rPr>
            </w:pPr>
          </w:p>
        </w:tc>
      </w:tr>
      <w:tr w:rsidR="005D17B1" w14:paraId="7268EB71" w14:textId="77777777" w:rsidTr="00DA68AA">
        <w:trPr>
          <w:trHeight w:val="550"/>
        </w:trPr>
        <w:tc>
          <w:tcPr>
            <w:tcW w:w="4405" w:type="dxa"/>
            <w:vAlign w:val="center"/>
          </w:tcPr>
          <w:p w14:paraId="05F8E70F" w14:textId="0073D7FB" w:rsidR="005D17B1" w:rsidRPr="00045C27" w:rsidRDefault="005D17B1" w:rsidP="005D17B1">
            <w:pPr>
              <w:rPr>
                <w:rFonts w:ascii="Cascadia Code" w:hAnsi="Cascadia Code" w:cs="Arial"/>
                <w:sz w:val="20"/>
                <w:szCs w:val="20"/>
              </w:rPr>
            </w:pPr>
            <w:r w:rsidRPr="00045C27">
              <w:rPr>
                <w:rFonts w:ascii="Cascadia Code" w:hAnsi="Cascadia Code" w:cs="Arial"/>
                <w:sz w:val="20"/>
                <w:szCs w:val="20"/>
              </w:rPr>
              <w:t>7</w:t>
            </w:r>
            <w:r w:rsidR="00037BAA">
              <w:rPr>
                <w:rFonts w:ascii="Cascadia Code" w:hAnsi="Cascadia Code" w:cs="Arial"/>
                <w:sz w:val="20"/>
                <w:szCs w:val="20"/>
              </w:rPr>
              <w:t xml:space="preserve"> </w:t>
            </w:r>
            <w:r w:rsidRPr="00045C27">
              <w:rPr>
                <w:rFonts w:ascii="Cascadia Code" w:hAnsi="Cascadia Code" w:cs="Arial"/>
                <w:sz w:val="20"/>
                <w:szCs w:val="20"/>
              </w:rPr>
              <w:t>/</w:t>
            </w:r>
            <w:r w:rsidR="00037BAA">
              <w:rPr>
                <w:rFonts w:ascii="Cascadia Code" w:hAnsi="Cascadia Code" w:cs="Arial"/>
                <w:sz w:val="20"/>
                <w:szCs w:val="20"/>
              </w:rPr>
              <w:t xml:space="preserve"> </w:t>
            </w:r>
            <w:r w:rsidRPr="00045C27">
              <w:rPr>
                <w:rFonts w:ascii="Cascadia Code" w:hAnsi="Cascadia Code" w:cs="Arial"/>
                <w:sz w:val="20"/>
                <w:szCs w:val="20"/>
              </w:rPr>
              <w:t>3</w:t>
            </w:r>
          </w:p>
        </w:tc>
        <w:tc>
          <w:tcPr>
            <w:tcW w:w="6349" w:type="dxa"/>
          </w:tcPr>
          <w:p w14:paraId="38C4D695" w14:textId="77777777" w:rsidR="005D17B1" w:rsidRPr="00917AB2" w:rsidRDefault="005D17B1" w:rsidP="005D17B1">
            <w:pPr>
              <w:rPr>
                <w:rFonts w:ascii="Cascadia Code" w:hAnsi="Cascadia Code" w:cs="Courier New"/>
                <w:sz w:val="18"/>
                <w:szCs w:val="18"/>
              </w:rPr>
            </w:pPr>
          </w:p>
        </w:tc>
      </w:tr>
      <w:tr w:rsidR="00DA68AA" w14:paraId="71BA1D9F" w14:textId="77777777" w:rsidTr="00DA68AA">
        <w:trPr>
          <w:trHeight w:val="550"/>
        </w:trPr>
        <w:tc>
          <w:tcPr>
            <w:tcW w:w="4405" w:type="dxa"/>
            <w:vAlign w:val="center"/>
          </w:tcPr>
          <w:p w14:paraId="60E4F483" w14:textId="7A27274E" w:rsidR="005D17B1" w:rsidRPr="00045C27" w:rsidRDefault="005D17B1" w:rsidP="005D17B1">
            <w:pPr>
              <w:rPr>
                <w:rFonts w:ascii="Cascadia Code" w:hAnsi="Cascadia Code"/>
                <w:sz w:val="20"/>
                <w:szCs w:val="20"/>
                <w:lang w:val="es-MX"/>
              </w:rPr>
            </w:pPr>
            <w:r w:rsidRPr="00045C27">
              <w:rPr>
                <w:rFonts w:ascii="Cascadia Code" w:hAnsi="Cascadia Code" w:cs="Arial"/>
                <w:sz w:val="20"/>
                <w:szCs w:val="20"/>
              </w:rPr>
              <w:t>10 % 5</w:t>
            </w:r>
          </w:p>
        </w:tc>
        <w:tc>
          <w:tcPr>
            <w:tcW w:w="6349" w:type="dxa"/>
          </w:tcPr>
          <w:p w14:paraId="4A852A71" w14:textId="77777777" w:rsidR="005D17B1" w:rsidRPr="00917AB2" w:rsidRDefault="005D17B1" w:rsidP="005D17B1">
            <w:pPr>
              <w:rPr>
                <w:rFonts w:ascii="Cascadia Code" w:hAnsi="Cascadia Code" w:cs="Courier New"/>
                <w:sz w:val="18"/>
                <w:szCs w:val="18"/>
              </w:rPr>
            </w:pPr>
          </w:p>
        </w:tc>
      </w:tr>
      <w:tr w:rsidR="005348EC" w14:paraId="7669B44C" w14:textId="77777777" w:rsidTr="00DA68AA">
        <w:trPr>
          <w:trHeight w:val="550"/>
        </w:trPr>
        <w:tc>
          <w:tcPr>
            <w:tcW w:w="4405" w:type="dxa"/>
            <w:vAlign w:val="center"/>
          </w:tcPr>
          <w:p w14:paraId="4F226D0B" w14:textId="4945346A" w:rsidR="005348EC" w:rsidRPr="00045C27" w:rsidRDefault="005348EC" w:rsidP="005D17B1">
            <w:pPr>
              <w:rPr>
                <w:rFonts w:ascii="Cascadia Code" w:hAnsi="Cascadia Code" w:cs="Arial"/>
                <w:sz w:val="20"/>
                <w:szCs w:val="20"/>
              </w:rPr>
            </w:pPr>
            <w:r w:rsidRPr="00045C27">
              <w:rPr>
                <w:rFonts w:ascii="Cascadia Code" w:hAnsi="Cascadia Code" w:cs="Arial"/>
                <w:sz w:val="20"/>
                <w:szCs w:val="20"/>
              </w:rPr>
              <w:t>10</w:t>
            </w:r>
            <w:r w:rsidR="00977E5F" w:rsidRPr="00045C27">
              <w:rPr>
                <w:rFonts w:ascii="Cascadia Code" w:hAnsi="Cascadia Code" w:cs="Arial"/>
                <w:sz w:val="20"/>
                <w:szCs w:val="20"/>
              </w:rPr>
              <w:t xml:space="preserve"> </w:t>
            </w:r>
            <w:r w:rsidRPr="00045C27">
              <w:rPr>
                <w:rFonts w:ascii="Cascadia Code" w:hAnsi="Cascadia Code" w:cs="Arial"/>
                <w:sz w:val="20"/>
                <w:szCs w:val="20"/>
              </w:rPr>
              <w:t>/</w:t>
            </w:r>
            <w:r w:rsidR="00977E5F" w:rsidRPr="00045C27">
              <w:rPr>
                <w:rFonts w:ascii="Cascadia Code" w:hAnsi="Cascadia Code" w:cs="Arial"/>
                <w:sz w:val="20"/>
                <w:szCs w:val="20"/>
              </w:rPr>
              <w:t xml:space="preserve"> </w:t>
            </w:r>
            <w:r w:rsidRPr="00045C27">
              <w:rPr>
                <w:rFonts w:ascii="Cascadia Code" w:hAnsi="Cascadia Code" w:cs="Arial"/>
                <w:sz w:val="20"/>
                <w:szCs w:val="20"/>
              </w:rPr>
              <w:t>5</w:t>
            </w:r>
          </w:p>
        </w:tc>
        <w:tc>
          <w:tcPr>
            <w:tcW w:w="6349" w:type="dxa"/>
          </w:tcPr>
          <w:p w14:paraId="76BE1CF4" w14:textId="77777777" w:rsidR="005348EC" w:rsidRPr="00917AB2" w:rsidRDefault="005348EC" w:rsidP="005D17B1">
            <w:pPr>
              <w:rPr>
                <w:rFonts w:ascii="Cascadia Code" w:hAnsi="Cascadia Code" w:cs="Courier New"/>
                <w:sz w:val="18"/>
                <w:szCs w:val="18"/>
              </w:rPr>
            </w:pPr>
          </w:p>
        </w:tc>
      </w:tr>
      <w:tr w:rsidR="00DA68AA" w14:paraId="0ED09ACC" w14:textId="77777777" w:rsidTr="00DA68AA">
        <w:trPr>
          <w:trHeight w:val="550"/>
        </w:trPr>
        <w:tc>
          <w:tcPr>
            <w:tcW w:w="4405" w:type="dxa"/>
            <w:vAlign w:val="center"/>
          </w:tcPr>
          <w:p w14:paraId="3EFF9C07" w14:textId="0F077867" w:rsidR="005D17B1" w:rsidRPr="00045C27" w:rsidRDefault="005D17B1" w:rsidP="005D17B1">
            <w:pPr>
              <w:rPr>
                <w:rFonts w:ascii="Cascadia Code" w:hAnsi="Cascadia Code" w:cs="Courier New"/>
                <w:sz w:val="20"/>
                <w:szCs w:val="20"/>
                <w:lang w:val="es-MX"/>
              </w:rPr>
            </w:pPr>
            <w:r w:rsidRPr="00045C27">
              <w:rPr>
                <w:rFonts w:ascii="Cascadia Code" w:hAnsi="Cascadia Code" w:cs="Arial"/>
                <w:sz w:val="20"/>
                <w:szCs w:val="20"/>
              </w:rPr>
              <w:t>129 %</w:t>
            </w:r>
            <w:r w:rsidR="007C3ED2" w:rsidRPr="00045C27">
              <w:rPr>
                <w:rFonts w:ascii="Cascadia Code" w:hAnsi="Cascadia Code" w:cs="Arial"/>
                <w:sz w:val="20"/>
                <w:szCs w:val="20"/>
              </w:rPr>
              <w:t xml:space="preserve"> (int)(</w:t>
            </w:r>
            <w:r w:rsidRPr="00045C27">
              <w:rPr>
                <w:rFonts w:ascii="Cascadia Code" w:hAnsi="Cascadia Code" w:cs="Arial"/>
                <w:sz w:val="20"/>
                <w:szCs w:val="20"/>
              </w:rPr>
              <w:t>100</w:t>
            </w:r>
            <w:r w:rsidR="007C3ED2" w:rsidRPr="00045C27">
              <w:rPr>
                <w:rFonts w:ascii="Cascadia Code" w:hAnsi="Cascadia Code" w:cs="Arial"/>
                <w:sz w:val="20"/>
                <w:szCs w:val="20"/>
              </w:rPr>
              <w:t>)</w:t>
            </w:r>
          </w:p>
        </w:tc>
        <w:tc>
          <w:tcPr>
            <w:tcW w:w="6349" w:type="dxa"/>
          </w:tcPr>
          <w:p w14:paraId="6F118963" w14:textId="77777777" w:rsidR="005D17B1" w:rsidRPr="00411016" w:rsidRDefault="005D17B1" w:rsidP="005D17B1">
            <w:pPr>
              <w:rPr>
                <w:rFonts w:ascii="Cascadia Code" w:hAnsi="Cascadia Code" w:cs="Courier New"/>
                <w:sz w:val="18"/>
                <w:szCs w:val="18"/>
                <w:lang w:val="es-MX"/>
              </w:rPr>
            </w:pPr>
          </w:p>
        </w:tc>
      </w:tr>
      <w:tr w:rsidR="00DA68AA" w14:paraId="053CDD32" w14:textId="77777777" w:rsidTr="00DA68AA">
        <w:trPr>
          <w:trHeight w:val="550"/>
        </w:trPr>
        <w:tc>
          <w:tcPr>
            <w:tcW w:w="4405" w:type="dxa"/>
            <w:vAlign w:val="center"/>
          </w:tcPr>
          <w:p w14:paraId="67BD8F1A" w14:textId="4B1BDD90" w:rsidR="005D17B1" w:rsidRPr="00045C27" w:rsidRDefault="005D17B1" w:rsidP="005D17B1">
            <w:pPr>
              <w:rPr>
                <w:rFonts w:ascii="Cascadia Code" w:hAnsi="Cascadia Code" w:cs="Arial"/>
                <w:sz w:val="20"/>
                <w:szCs w:val="20"/>
                <w:lang w:val="es-MX"/>
              </w:rPr>
            </w:pPr>
            <w:r w:rsidRPr="00045C27">
              <w:rPr>
                <w:rFonts w:ascii="Cascadia Code" w:hAnsi="Cascadia Code" w:cs="Arial"/>
                <w:sz w:val="20"/>
                <w:szCs w:val="20"/>
              </w:rPr>
              <w:t>17 % 2</w:t>
            </w:r>
          </w:p>
        </w:tc>
        <w:tc>
          <w:tcPr>
            <w:tcW w:w="6349" w:type="dxa"/>
          </w:tcPr>
          <w:p w14:paraId="6E27BAF9" w14:textId="77777777" w:rsidR="005D17B1" w:rsidRPr="00411016" w:rsidRDefault="005D17B1" w:rsidP="005D17B1">
            <w:pPr>
              <w:rPr>
                <w:rFonts w:ascii="Cascadia Code" w:hAnsi="Cascadia Code" w:cs="Courier New"/>
                <w:sz w:val="18"/>
                <w:szCs w:val="18"/>
              </w:rPr>
            </w:pPr>
          </w:p>
        </w:tc>
      </w:tr>
      <w:tr w:rsidR="00977E5F" w14:paraId="01CE906A" w14:textId="77777777" w:rsidTr="00DA68AA">
        <w:trPr>
          <w:trHeight w:val="550"/>
        </w:trPr>
        <w:tc>
          <w:tcPr>
            <w:tcW w:w="4405" w:type="dxa"/>
            <w:vAlign w:val="center"/>
          </w:tcPr>
          <w:p w14:paraId="1E585790" w14:textId="2A673BF7" w:rsidR="00977E5F" w:rsidRPr="00045C27" w:rsidRDefault="00977E5F" w:rsidP="005D17B1">
            <w:pPr>
              <w:rPr>
                <w:rFonts w:ascii="Cascadia Code" w:hAnsi="Cascadia Code" w:cs="Arial"/>
                <w:sz w:val="20"/>
                <w:szCs w:val="20"/>
              </w:rPr>
            </w:pPr>
            <w:r w:rsidRPr="00045C27">
              <w:rPr>
                <w:rFonts w:ascii="Cascadia Code" w:hAnsi="Cascadia Code" w:cs="Arial"/>
                <w:sz w:val="20"/>
                <w:szCs w:val="20"/>
              </w:rPr>
              <w:t>17 / 2.0</w:t>
            </w:r>
          </w:p>
        </w:tc>
        <w:tc>
          <w:tcPr>
            <w:tcW w:w="6349" w:type="dxa"/>
          </w:tcPr>
          <w:p w14:paraId="3E23E32A" w14:textId="77777777" w:rsidR="00977E5F" w:rsidRPr="00411016" w:rsidRDefault="00977E5F" w:rsidP="005D17B1">
            <w:pPr>
              <w:rPr>
                <w:rFonts w:ascii="Cascadia Code" w:hAnsi="Cascadia Code" w:cs="Courier New"/>
                <w:sz w:val="18"/>
                <w:szCs w:val="18"/>
              </w:rPr>
            </w:pPr>
          </w:p>
        </w:tc>
      </w:tr>
      <w:tr w:rsidR="005D17B1" w14:paraId="4CFE3127" w14:textId="77777777" w:rsidTr="00DA68AA">
        <w:trPr>
          <w:trHeight w:val="550"/>
        </w:trPr>
        <w:tc>
          <w:tcPr>
            <w:tcW w:w="4405" w:type="dxa"/>
            <w:vAlign w:val="center"/>
          </w:tcPr>
          <w:p w14:paraId="2B551584" w14:textId="070FAB77" w:rsidR="005D17B1" w:rsidRPr="00045C27" w:rsidRDefault="005D17B1" w:rsidP="005D17B1">
            <w:pPr>
              <w:rPr>
                <w:rFonts w:ascii="Cascadia Code" w:hAnsi="Cascadia Code" w:cs="Arial"/>
                <w:sz w:val="20"/>
                <w:szCs w:val="20"/>
              </w:rPr>
            </w:pPr>
            <w:r w:rsidRPr="00045C27">
              <w:rPr>
                <w:rFonts w:ascii="Cascadia Code" w:hAnsi="Cascadia Code" w:cs="Arial"/>
                <w:sz w:val="20"/>
                <w:szCs w:val="20"/>
              </w:rPr>
              <w:t>7 % 5</w:t>
            </w:r>
          </w:p>
        </w:tc>
        <w:tc>
          <w:tcPr>
            <w:tcW w:w="6349" w:type="dxa"/>
          </w:tcPr>
          <w:p w14:paraId="7A2733E1" w14:textId="77777777" w:rsidR="005D17B1" w:rsidRPr="00411016" w:rsidRDefault="005D17B1" w:rsidP="005D17B1">
            <w:pPr>
              <w:rPr>
                <w:rFonts w:ascii="Cascadia Code" w:hAnsi="Cascadia Code" w:cs="Courier New"/>
                <w:sz w:val="18"/>
                <w:szCs w:val="18"/>
              </w:rPr>
            </w:pPr>
          </w:p>
        </w:tc>
      </w:tr>
      <w:tr w:rsidR="003D1C7F" w14:paraId="1BA0F4B9" w14:textId="77777777" w:rsidTr="00DA68AA">
        <w:trPr>
          <w:trHeight w:val="550"/>
        </w:trPr>
        <w:tc>
          <w:tcPr>
            <w:tcW w:w="4405" w:type="dxa"/>
            <w:vAlign w:val="center"/>
          </w:tcPr>
          <w:p w14:paraId="56AB2C01" w14:textId="28465ACE" w:rsidR="003D1C7F" w:rsidRPr="00045C27" w:rsidRDefault="003D1C7F" w:rsidP="005D17B1">
            <w:pPr>
              <w:rPr>
                <w:rFonts w:ascii="Cascadia Code" w:hAnsi="Cascadia Code" w:cs="Arial"/>
                <w:sz w:val="20"/>
                <w:szCs w:val="20"/>
              </w:rPr>
            </w:pPr>
            <w:r w:rsidRPr="00045C27">
              <w:rPr>
                <w:rFonts w:ascii="Cascadia Code" w:hAnsi="Cascadia Code" w:cs="Arial"/>
                <w:sz w:val="20"/>
                <w:szCs w:val="20"/>
              </w:rPr>
              <w:t>7 / 5</w:t>
            </w:r>
          </w:p>
        </w:tc>
        <w:tc>
          <w:tcPr>
            <w:tcW w:w="6349" w:type="dxa"/>
          </w:tcPr>
          <w:p w14:paraId="7FC3F528" w14:textId="77777777" w:rsidR="003D1C7F" w:rsidRPr="00411016" w:rsidRDefault="003D1C7F" w:rsidP="005D17B1">
            <w:pPr>
              <w:rPr>
                <w:rFonts w:ascii="Cascadia Code" w:hAnsi="Cascadia Code" w:cs="Courier New"/>
                <w:sz w:val="18"/>
                <w:szCs w:val="18"/>
              </w:rPr>
            </w:pPr>
          </w:p>
        </w:tc>
      </w:tr>
      <w:tr w:rsidR="005D17B1" w14:paraId="50E3F6B3" w14:textId="77777777" w:rsidTr="00DA68AA">
        <w:trPr>
          <w:trHeight w:val="550"/>
        </w:trPr>
        <w:tc>
          <w:tcPr>
            <w:tcW w:w="4405" w:type="dxa"/>
            <w:vAlign w:val="center"/>
          </w:tcPr>
          <w:p w14:paraId="346082E4" w14:textId="7F31B903" w:rsidR="005D17B1" w:rsidRPr="00045C27" w:rsidRDefault="005D17B1" w:rsidP="005D17B1">
            <w:pPr>
              <w:rPr>
                <w:rFonts w:ascii="Cascadia Code" w:hAnsi="Cascadia Code" w:cs="Arial"/>
                <w:sz w:val="20"/>
                <w:szCs w:val="20"/>
              </w:rPr>
            </w:pPr>
            <w:r w:rsidRPr="00045C27">
              <w:rPr>
                <w:rFonts w:ascii="Cascadia Code" w:hAnsi="Cascadia Code" w:cs="Arial"/>
                <w:sz w:val="20"/>
                <w:szCs w:val="20"/>
              </w:rPr>
              <w:t>10 % 6</w:t>
            </w:r>
          </w:p>
        </w:tc>
        <w:tc>
          <w:tcPr>
            <w:tcW w:w="6349" w:type="dxa"/>
          </w:tcPr>
          <w:p w14:paraId="758A2CC2" w14:textId="77777777" w:rsidR="005D17B1" w:rsidRPr="00411016" w:rsidRDefault="005D17B1" w:rsidP="005D17B1">
            <w:pPr>
              <w:rPr>
                <w:rFonts w:ascii="Cascadia Code" w:hAnsi="Cascadia Code" w:cs="Courier New"/>
                <w:sz w:val="18"/>
                <w:szCs w:val="18"/>
              </w:rPr>
            </w:pPr>
          </w:p>
        </w:tc>
      </w:tr>
      <w:tr w:rsidR="00FE3415" w14:paraId="2FEB8289" w14:textId="77777777" w:rsidTr="00DA68AA">
        <w:trPr>
          <w:trHeight w:val="550"/>
        </w:trPr>
        <w:tc>
          <w:tcPr>
            <w:tcW w:w="4405" w:type="dxa"/>
            <w:vAlign w:val="center"/>
          </w:tcPr>
          <w:p w14:paraId="24266F0D" w14:textId="21D7F567" w:rsidR="00FE3415" w:rsidRPr="00045C27" w:rsidRDefault="008A08D1" w:rsidP="005D17B1">
            <w:pPr>
              <w:rPr>
                <w:rFonts w:ascii="Cascadia Code" w:hAnsi="Cascadia Code" w:cs="Arial"/>
                <w:sz w:val="20"/>
                <w:szCs w:val="20"/>
              </w:rPr>
            </w:pPr>
            <w:r w:rsidRPr="00045C27">
              <w:rPr>
                <w:rFonts w:ascii="Cascadia Code" w:hAnsi="Cascadia Code" w:cs="Arial"/>
                <w:sz w:val="20"/>
                <w:szCs w:val="20"/>
              </w:rPr>
              <w:t>(double)(</w:t>
            </w:r>
            <w:r w:rsidR="00FE3415" w:rsidRPr="00045C27">
              <w:rPr>
                <w:rFonts w:ascii="Cascadia Code" w:hAnsi="Cascadia Code" w:cs="Arial"/>
                <w:sz w:val="20"/>
                <w:szCs w:val="20"/>
              </w:rPr>
              <w:t>10/6</w:t>
            </w:r>
            <w:r w:rsidR="00054822">
              <w:rPr>
                <w:rFonts w:ascii="Cascadia Code" w:hAnsi="Cascadia Code" w:cs="Arial"/>
                <w:sz w:val="20"/>
                <w:szCs w:val="20"/>
              </w:rPr>
              <w:t>)</w:t>
            </w:r>
          </w:p>
        </w:tc>
        <w:tc>
          <w:tcPr>
            <w:tcW w:w="6349" w:type="dxa"/>
          </w:tcPr>
          <w:p w14:paraId="717EFE37" w14:textId="77777777" w:rsidR="00FE3415" w:rsidRPr="00411016" w:rsidRDefault="00FE3415" w:rsidP="005D17B1">
            <w:pPr>
              <w:rPr>
                <w:rFonts w:ascii="Cascadia Code" w:hAnsi="Cascadia Code" w:cs="Courier New"/>
                <w:sz w:val="18"/>
                <w:szCs w:val="18"/>
              </w:rPr>
            </w:pPr>
          </w:p>
        </w:tc>
      </w:tr>
      <w:tr w:rsidR="005D17B1" w14:paraId="6A568965" w14:textId="77777777" w:rsidTr="00DA68AA">
        <w:trPr>
          <w:trHeight w:val="550"/>
        </w:trPr>
        <w:tc>
          <w:tcPr>
            <w:tcW w:w="4405" w:type="dxa"/>
            <w:vAlign w:val="center"/>
          </w:tcPr>
          <w:p w14:paraId="26659E02" w14:textId="073667CF" w:rsidR="005D17B1" w:rsidRPr="00045C27" w:rsidRDefault="005D17B1" w:rsidP="005D17B1">
            <w:pPr>
              <w:rPr>
                <w:rFonts w:ascii="Cascadia Code" w:hAnsi="Cascadia Code" w:cs="Arial"/>
                <w:sz w:val="20"/>
                <w:szCs w:val="20"/>
              </w:rPr>
            </w:pPr>
            <w:r w:rsidRPr="00045C27">
              <w:rPr>
                <w:rFonts w:ascii="Cascadia Code" w:hAnsi="Cascadia Code" w:cs="Arial"/>
                <w:sz w:val="20"/>
                <w:szCs w:val="20"/>
              </w:rPr>
              <w:t>1999 %100</w:t>
            </w:r>
          </w:p>
        </w:tc>
        <w:tc>
          <w:tcPr>
            <w:tcW w:w="6349" w:type="dxa"/>
          </w:tcPr>
          <w:p w14:paraId="236B66E1" w14:textId="77777777" w:rsidR="005D17B1" w:rsidRPr="00411016" w:rsidRDefault="005D17B1" w:rsidP="005D17B1">
            <w:pPr>
              <w:rPr>
                <w:rFonts w:ascii="Cascadia Code" w:hAnsi="Cascadia Code" w:cs="Courier New"/>
                <w:sz w:val="18"/>
                <w:szCs w:val="18"/>
              </w:rPr>
            </w:pPr>
          </w:p>
        </w:tc>
      </w:tr>
      <w:tr w:rsidR="005D17B1" w14:paraId="411904B7" w14:textId="77777777" w:rsidTr="00DA68AA">
        <w:trPr>
          <w:trHeight w:val="550"/>
        </w:trPr>
        <w:tc>
          <w:tcPr>
            <w:tcW w:w="4405" w:type="dxa"/>
            <w:vAlign w:val="center"/>
          </w:tcPr>
          <w:p w14:paraId="3D493D79" w14:textId="31939E8D" w:rsidR="005D17B1" w:rsidRPr="00045C27" w:rsidRDefault="005D17B1" w:rsidP="005D17B1">
            <w:pPr>
              <w:rPr>
                <w:rFonts w:ascii="Cascadia Code" w:hAnsi="Cascadia Code" w:cs="Arial"/>
                <w:sz w:val="20"/>
                <w:szCs w:val="20"/>
              </w:rPr>
            </w:pPr>
            <w:r w:rsidRPr="00045C27">
              <w:rPr>
                <w:rFonts w:ascii="Cascadia Code" w:hAnsi="Cascadia Code" w:cs="Arial"/>
                <w:sz w:val="20"/>
                <w:szCs w:val="20"/>
              </w:rPr>
              <w:t>18 % 2</w:t>
            </w:r>
          </w:p>
        </w:tc>
        <w:tc>
          <w:tcPr>
            <w:tcW w:w="6349" w:type="dxa"/>
          </w:tcPr>
          <w:p w14:paraId="3DC81D4E" w14:textId="77777777" w:rsidR="005D17B1" w:rsidRPr="00411016" w:rsidRDefault="005D17B1" w:rsidP="005D17B1">
            <w:pPr>
              <w:rPr>
                <w:rFonts w:ascii="Cascadia Code" w:hAnsi="Cascadia Code" w:cs="Courier New"/>
                <w:sz w:val="18"/>
                <w:szCs w:val="18"/>
              </w:rPr>
            </w:pPr>
          </w:p>
        </w:tc>
      </w:tr>
      <w:tr w:rsidR="004F4548" w14:paraId="0BE65F3D" w14:textId="77777777" w:rsidTr="00DA68AA">
        <w:trPr>
          <w:trHeight w:val="550"/>
        </w:trPr>
        <w:tc>
          <w:tcPr>
            <w:tcW w:w="4405" w:type="dxa"/>
            <w:vAlign w:val="center"/>
          </w:tcPr>
          <w:p w14:paraId="58CD3BAF" w14:textId="0683D671" w:rsidR="004F4548" w:rsidRPr="00045C27" w:rsidRDefault="004F4548" w:rsidP="005D17B1">
            <w:pPr>
              <w:rPr>
                <w:rFonts w:ascii="Cascadia Code" w:hAnsi="Cascadia Code" w:cs="Arial"/>
                <w:sz w:val="20"/>
                <w:szCs w:val="20"/>
              </w:rPr>
            </w:pPr>
            <w:r w:rsidRPr="00045C27">
              <w:rPr>
                <w:rFonts w:ascii="Cascadia Code" w:hAnsi="Cascadia Code" w:cs="Arial"/>
                <w:sz w:val="20"/>
                <w:szCs w:val="20"/>
              </w:rPr>
              <w:t>18/(double)(2)</w:t>
            </w:r>
          </w:p>
        </w:tc>
        <w:tc>
          <w:tcPr>
            <w:tcW w:w="6349" w:type="dxa"/>
          </w:tcPr>
          <w:p w14:paraId="54779D9C" w14:textId="77777777" w:rsidR="004F4548" w:rsidRPr="00411016" w:rsidRDefault="004F4548" w:rsidP="005D17B1">
            <w:pPr>
              <w:rPr>
                <w:rFonts w:ascii="Cascadia Code" w:hAnsi="Cascadia Code" w:cs="Courier New"/>
                <w:sz w:val="18"/>
                <w:szCs w:val="18"/>
              </w:rPr>
            </w:pPr>
          </w:p>
        </w:tc>
      </w:tr>
      <w:tr w:rsidR="00D27D4A" w14:paraId="76CF1665" w14:textId="77777777" w:rsidTr="00DA68AA">
        <w:trPr>
          <w:trHeight w:val="550"/>
        </w:trPr>
        <w:tc>
          <w:tcPr>
            <w:tcW w:w="4405" w:type="dxa"/>
            <w:vAlign w:val="center"/>
          </w:tcPr>
          <w:p w14:paraId="5F15D329" w14:textId="7B0266BF"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4 + 2 * 5</w:t>
            </w:r>
          </w:p>
        </w:tc>
        <w:tc>
          <w:tcPr>
            <w:tcW w:w="6349" w:type="dxa"/>
          </w:tcPr>
          <w:p w14:paraId="6352B3F8" w14:textId="77777777" w:rsidR="00D27D4A" w:rsidRPr="00411016" w:rsidRDefault="00D27D4A" w:rsidP="00D27D4A">
            <w:pPr>
              <w:rPr>
                <w:rFonts w:ascii="Cascadia Code" w:hAnsi="Cascadia Code" w:cs="Courier New"/>
                <w:sz w:val="18"/>
                <w:szCs w:val="18"/>
              </w:rPr>
            </w:pPr>
          </w:p>
        </w:tc>
      </w:tr>
      <w:tr w:rsidR="00D27D4A" w14:paraId="4EA6214D" w14:textId="77777777" w:rsidTr="00DA68AA">
        <w:trPr>
          <w:trHeight w:val="550"/>
        </w:trPr>
        <w:tc>
          <w:tcPr>
            <w:tcW w:w="4405" w:type="dxa"/>
            <w:vAlign w:val="center"/>
          </w:tcPr>
          <w:p w14:paraId="185EF92A" w14:textId="262C9C35"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 xml:space="preserve">23 * 2 </w:t>
            </w:r>
            <w:r w:rsidRPr="00045C27">
              <w:rPr>
                <w:rFonts w:ascii="Cascadia Code" w:hAnsi="Cascadia Code" w:cs="Arial"/>
                <w:b/>
                <w:sz w:val="20"/>
                <w:szCs w:val="20"/>
              </w:rPr>
              <w:t>%</w:t>
            </w:r>
            <w:r w:rsidRPr="00045C27">
              <w:rPr>
                <w:rFonts w:ascii="Cascadia Code" w:hAnsi="Cascadia Code" w:cs="Arial"/>
                <w:sz w:val="20"/>
                <w:szCs w:val="20"/>
              </w:rPr>
              <w:t xml:space="preserve"> 5</w:t>
            </w:r>
          </w:p>
        </w:tc>
        <w:tc>
          <w:tcPr>
            <w:tcW w:w="6349" w:type="dxa"/>
          </w:tcPr>
          <w:p w14:paraId="0E8991AC" w14:textId="77777777" w:rsidR="00D27D4A" w:rsidRPr="00411016" w:rsidRDefault="00D27D4A" w:rsidP="00D27D4A">
            <w:pPr>
              <w:rPr>
                <w:rFonts w:ascii="Cascadia Code" w:hAnsi="Cascadia Code" w:cs="Courier New"/>
                <w:sz w:val="18"/>
                <w:szCs w:val="18"/>
              </w:rPr>
            </w:pPr>
          </w:p>
        </w:tc>
      </w:tr>
      <w:tr w:rsidR="00D27D4A" w14:paraId="0A7C1B6A" w14:textId="77777777" w:rsidTr="00DA68AA">
        <w:trPr>
          <w:trHeight w:val="550"/>
        </w:trPr>
        <w:tc>
          <w:tcPr>
            <w:tcW w:w="4405" w:type="dxa"/>
            <w:vAlign w:val="center"/>
          </w:tcPr>
          <w:p w14:paraId="199DF709" w14:textId="0D9356C7"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 xml:space="preserve">(9 + 3) * 5 </w:t>
            </w:r>
            <w:r w:rsidRPr="00045C27">
              <w:rPr>
                <w:rFonts w:ascii="Cascadia Code" w:hAnsi="Cascadia Code" w:cs="Arial"/>
                <w:b/>
                <w:sz w:val="20"/>
                <w:szCs w:val="20"/>
              </w:rPr>
              <w:t>/</w:t>
            </w:r>
            <w:r w:rsidRPr="00045C27">
              <w:rPr>
                <w:rFonts w:ascii="Cascadia Code" w:hAnsi="Cascadia Code" w:cs="Arial"/>
                <w:sz w:val="20"/>
                <w:szCs w:val="20"/>
              </w:rPr>
              <w:t xml:space="preserve"> 4 </w:t>
            </w:r>
            <w:r w:rsidRPr="00045C27">
              <w:rPr>
                <w:rFonts w:ascii="Cascadia Code" w:hAnsi="Cascadia Code" w:cs="Arial"/>
                <w:b/>
                <w:sz w:val="20"/>
                <w:szCs w:val="20"/>
              </w:rPr>
              <w:t>%</w:t>
            </w:r>
            <w:r w:rsidRPr="00045C27">
              <w:rPr>
                <w:rFonts w:ascii="Cascadia Code" w:hAnsi="Cascadia Code" w:cs="Arial"/>
                <w:sz w:val="20"/>
                <w:szCs w:val="20"/>
              </w:rPr>
              <w:t xml:space="preserve"> 7 + 1</w:t>
            </w:r>
          </w:p>
        </w:tc>
        <w:tc>
          <w:tcPr>
            <w:tcW w:w="6349" w:type="dxa"/>
          </w:tcPr>
          <w:p w14:paraId="5C1AC81E" w14:textId="77777777" w:rsidR="00D27D4A" w:rsidRPr="00411016" w:rsidRDefault="00D27D4A" w:rsidP="00D27D4A">
            <w:pPr>
              <w:rPr>
                <w:rFonts w:ascii="Cascadia Code" w:hAnsi="Cascadia Code" w:cs="Courier New"/>
                <w:sz w:val="18"/>
                <w:szCs w:val="18"/>
              </w:rPr>
            </w:pPr>
          </w:p>
        </w:tc>
      </w:tr>
      <w:tr w:rsidR="00D27D4A" w14:paraId="4E5E7ABF" w14:textId="77777777" w:rsidTr="00DA68AA">
        <w:trPr>
          <w:trHeight w:val="550"/>
        </w:trPr>
        <w:tc>
          <w:tcPr>
            <w:tcW w:w="4405" w:type="dxa"/>
            <w:vAlign w:val="center"/>
          </w:tcPr>
          <w:p w14:paraId="79136F79" w14:textId="51ED3CAB"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lastRenderedPageBreak/>
              <w:t>3.5 + 5.09 – 14.0 / 4.0</w:t>
            </w:r>
          </w:p>
        </w:tc>
        <w:tc>
          <w:tcPr>
            <w:tcW w:w="6349" w:type="dxa"/>
          </w:tcPr>
          <w:p w14:paraId="79A8735C" w14:textId="77777777" w:rsidR="00D27D4A" w:rsidRPr="00411016" w:rsidRDefault="00D27D4A" w:rsidP="00D27D4A">
            <w:pPr>
              <w:rPr>
                <w:rFonts w:ascii="Cascadia Code" w:hAnsi="Cascadia Code" w:cs="Courier New"/>
                <w:sz w:val="18"/>
                <w:szCs w:val="18"/>
              </w:rPr>
            </w:pPr>
          </w:p>
        </w:tc>
      </w:tr>
      <w:tr w:rsidR="00D27D4A" w14:paraId="3BDCBFB0" w14:textId="77777777" w:rsidTr="00DA68AA">
        <w:trPr>
          <w:trHeight w:val="550"/>
        </w:trPr>
        <w:tc>
          <w:tcPr>
            <w:tcW w:w="4405" w:type="dxa"/>
            <w:vAlign w:val="center"/>
          </w:tcPr>
          <w:p w14:paraId="1E1DFD69" w14:textId="153D5267"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2.1 * (1.5 + 3.0 * 4.1)</w:t>
            </w:r>
          </w:p>
        </w:tc>
        <w:tc>
          <w:tcPr>
            <w:tcW w:w="6349" w:type="dxa"/>
          </w:tcPr>
          <w:p w14:paraId="7F8F69DA" w14:textId="77777777" w:rsidR="00D27D4A" w:rsidRPr="00411016" w:rsidRDefault="00D27D4A" w:rsidP="00D27D4A">
            <w:pPr>
              <w:rPr>
                <w:rFonts w:ascii="Cascadia Code" w:hAnsi="Cascadia Code" w:cs="Courier New"/>
                <w:sz w:val="18"/>
                <w:szCs w:val="18"/>
              </w:rPr>
            </w:pPr>
          </w:p>
        </w:tc>
      </w:tr>
      <w:tr w:rsidR="00D27D4A" w14:paraId="6C13834C" w14:textId="77777777" w:rsidTr="00DA68AA">
        <w:trPr>
          <w:trHeight w:val="550"/>
        </w:trPr>
        <w:tc>
          <w:tcPr>
            <w:tcW w:w="4405" w:type="dxa"/>
            <w:vAlign w:val="center"/>
          </w:tcPr>
          <w:p w14:paraId="30E52060" w14:textId="6C8EEA92"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15 * 14 – 3 * 7</w:t>
            </w:r>
          </w:p>
        </w:tc>
        <w:tc>
          <w:tcPr>
            <w:tcW w:w="6349" w:type="dxa"/>
          </w:tcPr>
          <w:p w14:paraId="6117E0AF" w14:textId="77777777" w:rsidR="00D27D4A" w:rsidRPr="00411016" w:rsidRDefault="00D27D4A" w:rsidP="00D27D4A">
            <w:pPr>
              <w:rPr>
                <w:rFonts w:ascii="Cascadia Code" w:hAnsi="Cascadia Code" w:cs="Courier New"/>
                <w:sz w:val="18"/>
                <w:szCs w:val="18"/>
              </w:rPr>
            </w:pPr>
          </w:p>
        </w:tc>
      </w:tr>
      <w:tr w:rsidR="00D27D4A" w14:paraId="0B73AEC9" w14:textId="77777777" w:rsidTr="00DA68AA">
        <w:trPr>
          <w:trHeight w:val="550"/>
        </w:trPr>
        <w:tc>
          <w:tcPr>
            <w:tcW w:w="4405" w:type="dxa"/>
            <w:vAlign w:val="center"/>
          </w:tcPr>
          <w:p w14:paraId="784F7765" w14:textId="41C9C2DF"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-4 * 5 * 2</w:t>
            </w:r>
          </w:p>
        </w:tc>
        <w:tc>
          <w:tcPr>
            <w:tcW w:w="6349" w:type="dxa"/>
          </w:tcPr>
          <w:p w14:paraId="1BA45C3F" w14:textId="77777777" w:rsidR="00D27D4A" w:rsidRPr="00411016" w:rsidRDefault="00D27D4A" w:rsidP="00D27D4A">
            <w:pPr>
              <w:rPr>
                <w:rFonts w:ascii="Cascadia Code" w:hAnsi="Cascadia Code" w:cs="Courier New"/>
                <w:sz w:val="18"/>
                <w:szCs w:val="18"/>
              </w:rPr>
            </w:pPr>
          </w:p>
        </w:tc>
      </w:tr>
      <w:tr w:rsidR="00D27D4A" w14:paraId="52076D28" w14:textId="77777777" w:rsidTr="00DA68AA">
        <w:trPr>
          <w:trHeight w:val="550"/>
        </w:trPr>
        <w:tc>
          <w:tcPr>
            <w:tcW w:w="4405" w:type="dxa"/>
            <w:vAlign w:val="center"/>
          </w:tcPr>
          <w:p w14:paraId="6BE5E7D0" w14:textId="7445CB23"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4 + 2 * 5</w:t>
            </w:r>
          </w:p>
        </w:tc>
        <w:tc>
          <w:tcPr>
            <w:tcW w:w="6349" w:type="dxa"/>
          </w:tcPr>
          <w:p w14:paraId="6DFB054E" w14:textId="77777777" w:rsidR="00D27D4A" w:rsidRPr="00411016" w:rsidRDefault="00D27D4A" w:rsidP="00D27D4A">
            <w:pPr>
              <w:rPr>
                <w:rFonts w:ascii="Cascadia Code" w:hAnsi="Cascadia Code" w:cs="Courier New"/>
                <w:sz w:val="18"/>
                <w:szCs w:val="18"/>
              </w:rPr>
            </w:pPr>
          </w:p>
        </w:tc>
      </w:tr>
      <w:tr w:rsidR="00D27D4A" w14:paraId="04A872F5" w14:textId="77777777" w:rsidTr="00DA68AA">
        <w:trPr>
          <w:trHeight w:val="550"/>
        </w:trPr>
        <w:tc>
          <w:tcPr>
            <w:tcW w:w="4405" w:type="dxa"/>
            <w:vAlign w:val="center"/>
          </w:tcPr>
          <w:p w14:paraId="7775C608" w14:textId="348EEDA9"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 xml:space="preserve">23 * 2 </w:t>
            </w:r>
            <w:r w:rsidRPr="00045C27">
              <w:rPr>
                <w:rFonts w:ascii="Cascadia Code" w:hAnsi="Cascadia Code" w:cs="Arial"/>
                <w:b/>
                <w:sz w:val="20"/>
                <w:szCs w:val="20"/>
              </w:rPr>
              <w:t>%</w:t>
            </w:r>
            <w:r w:rsidRPr="00045C27">
              <w:rPr>
                <w:rFonts w:ascii="Cascadia Code" w:hAnsi="Cascadia Code" w:cs="Arial"/>
                <w:sz w:val="20"/>
                <w:szCs w:val="20"/>
              </w:rPr>
              <w:t xml:space="preserve"> 5</w:t>
            </w:r>
          </w:p>
        </w:tc>
        <w:tc>
          <w:tcPr>
            <w:tcW w:w="6349" w:type="dxa"/>
          </w:tcPr>
          <w:p w14:paraId="7C3B2933" w14:textId="77777777" w:rsidR="00D27D4A" w:rsidRPr="00411016" w:rsidRDefault="00D27D4A" w:rsidP="00D27D4A">
            <w:pPr>
              <w:rPr>
                <w:rFonts w:ascii="Cascadia Code" w:hAnsi="Cascadia Code" w:cs="Courier New"/>
                <w:sz w:val="18"/>
                <w:szCs w:val="18"/>
              </w:rPr>
            </w:pPr>
          </w:p>
        </w:tc>
      </w:tr>
      <w:tr w:rsidR="00DA68AA" w:rsidRPr="00DA68AA" w14:paraId="683780FA" w14:textId="77777777" w:rsidTr="00DA68AA">
        <w:trPr>
          <w:trHeight w:val="550"/>
        </w:trPr>
        <w:tc>
          <w:tcPr>
            <w:tcW w:w="4405" w:type="dxa"/>
            <w:vAlign w:val="center"/>
          </w:tcPr>
          <w:p w14:paraId="4E4D7D16" w14:textId="246A888E" w:rsidR="00DA68AA" w:rsidRDefault="00DA68AA" w:rsidP="00D27D4A">
            <w:pPr>
              <w:rPr>
                <w:rFonts w:ascii="Cascadia Code" w:hAnsi="Cascadia Code" w:cs="Arial"/>
                <w:sz w:val="20"/>
                <w:szCs w:val="20"/>
              </w:rPr>
            </w:pPr>
            <w:r w:rsidRPr="00DA68AA">
              <w:rPr>
                <w:rFonts w:ascii="Cascadia Code" w:hAnsi="Cascadia Code" w:cs="Arial"/>
                <w:sz w:val="20"/>
                <w:szCs w:val="20"/>
              </w:rPr>
              <w:t>boolean a;</w:t>
            </w:r>
            <w:r w:rsidRPr="00DA68AA">
              <w:rPr>
                <w:rFonts w:ascii="Cascadia Code" w:hAnsi="Cascadia Code" w:cs="Arial"/>
                <w:sz w:val="20"/>
                <w:szCs w:val="20"/>
              </w:rPr>
              <w:br/>
              <w:t>boolean b;</w:t>
            </w:r>
            <w:r w:rsidRPr="00DA68AA">
              <w:rPr>
                <w:rFonts w:ascii="Cascadia Code" w:hAnsi="Cascadia Code" w:cs="Arial"/>
                <w:sz w:val="20"/>
                <w:szCs w:val="20"/>
              </w:rPr>
              <w:br/>
              <w:t>a = ! ( true || false );</w:t>
            </w:r>
            <w:r w:rsidRPr="00DA68AA">
              <w:rPr>
                <w:rFonts w:ascii="Cascadia Code" w:hAnsi="Cascadia Code" w:cs="Arial"/>
                <w:sz w:val="20"/>
                <w:szCs w:val="20"/>
              </w:rPr>
              <w:br/>
              <w:t>b = ! ( a &amp;&amp; true );</w:t>
            </w:r>
            <w:r w:rsidRPr="00DA68AA">
              <w:rPr>
                <w:rFonts w:ascii="Cascadia Code" w:hAnsi="Cascadia Code" w:cs="Arial"/>
                <w:sz w:val="20"/>
                <w:szCs w:val="20"/>
              </w:rPr>
              <w:br/>
              <w:t>a = ! ! ! b;</w:t>
            </w:r>
          </w:p>
          <w:p w14:paraId="45294DB2" w14:textId="77777777" w:rsidR="00AF1AEB" w:rsidRDefault="00AF1AEB" w:rsidP="00D27D4A">
            <w:pPr>
              <w:rPr>
                <w:rFonts w:ascii="Cascadia Code" w:hAnsi="Cascadia Code" w:cs="Arial"/>
                <w:sz w:val="20"/>
                <w:szCs w:val="20"/>
              </w:rPr>
            </w:pPr>
            <w:r>
              <w:rPr>
                <w:rFonts w:ascii="Cascadia Code" w:hAnsi="Cascadia Code" w:cs="Arial"/>
                <w:sz w:val="20"/>
                <w:szCs w:val="20"/>
              </w:rPr>
              <w:t>System.out.println(a);</w:t>
            </w:r>
          </w:p>
          <w:p w14:paraId="69B671F7" w14:textId="6969B8B7" w:rsidR="00AF1AEB" w:rsidRPr="00DA68AA" w:rsidRDefault="00AF1AEB" w:rsidP="00D27D4A">
            <w:pPr>
              <w:rPr>
                <w:rFonts w:ascii="Cascadia Code" w:hAnsi="Cascadia Code" w:cs="Arial"/>
                <w:sz w:val="20"/>
                <w:szCs w:val="20"/>
              </w:rPr>
            </w:pPr>
            <w:r>
              <w:rPr>
                <w:rFonts w:ascii="Cascadia Code" w:hAnsi="Cascadia Code" w:cs="Arial"/>
                <w:sz w:val="20"/>
                <w:szCs w:val="20"/>
              </w:rPr>
              <w:t>System.out.println(b);</w:t>
            </w:r>
          </w:p>
        </w:tc>
        <w:tc>
          <w:tcPr>
            <w:tcW w:w="6349" w:type="dxa"/>
          </w:tcPr>
          <w:p w14:paraId="173F088B" w14:textId="77777777" w:rsidR="00DA68AA" w:rsidRPr="00411016" w:rsidRDefault="00DA68AA" w:rsidP="00D27D4A">
            <w:pPr>
              <w:rPr>
                <w:rFonts w:ascii="Cascadia Code" w:hAnsi="Cascadia Code" w:cs="Courier New"/>
                <w:sz w:val="18"/>
                <w:szCs w:val="18"/>
              </w:rPr>
            </w:pPr>
          </w:p>
        </w:tc>
      </w:tr>
    </w:tbl>
    <w:p w14:paraId="33F0DDCC" w14:textId="77777777" w:rsidR="005D17B1" w:rsidRPr="00DA68AA" w:rsidRDefault="005D17B1">
      <w:pPr>
        <w:rPr>
          <w:rFonts w:ascii="Arial" w:hAnsi="Arial" w:cs="Arial"/>
        </w:rPr>
      </w:pPr>
    </w:p>
    <w:p w14:paraId="707A10CC" w14:textId="290A33EB" w:rsidR="005D17B1" w:rsidRPr="00DA68AA" w:rsidRDefault="005D17B1">
      <w:pPr>
        <w:rPr>
          <w:rFonts w:ascii="Arial" w:hAnsi="Arial" w:cs="Arial"/>
          <w:b/>
          <w:bCs/>
        </w:rPr>
      </w:pPr>
      <w:r w:rsidRPr="00DA68AA">
        <w:rPr>
          <w:rFonts w:ascii="Arial" w:hAnsi="Arial" w:cs="Arial"/>
          <w:b/>
          <w:bCs/>
        </w:rPr>
        <w:br w:type="page"/>
      </w:r>
    </w:p>
    <w:p w14:paraId="79BD4CC9" w14:textId="5FAE1C66" w:rsidR="00917AB2" w:rsidRDefault="00917AB2" w:rsidP="00917AB2">
      <w:pPr>
        <w:spacing w:after="0" w:line="240" w:lineRule="auto"/>
        <w:rPr>
          <w:rFonts w:ascii="Arial" w:hAnsi="Arial" w:cs="Arial"/>
          <w:b/>
          <w:bCs/>
          <w:lang w:val="es-MX"/>
        </w:rPr>
      </w:pPr>
      <w:r>
        <w:rPr>
          <w:rFonts w:ascii="Arial" w:hAnsi="Arial" w:cs="Arial"/>
          <w:b/>
          <w:bCs/>
          <w:lang w:val="es-MX"/>
        </w:rPr>
        <w:lastRenderedPageBreak/>
        <w:t xml:space="preserve">Sección </w:t>
      </w:r>
      <w:r w:rsidR="002D36A2">
        <w:rPr>
          <w:rFonts w:ascii="Arial" w:hAnsi="Arial" w:cs="Arial"/>
          <w:b/>
          <w:bCs/>
          <w:lang w:val="es-MX"/>
        </w:rPr>
        <w:t>3</w:t>
      </w:r>
      <w:r>
        <w:rPr>
          <w:rFonts w:ascii="Arial" w:hAnsi="Arial" w:cs="Arial"/>
          <w:b/>
          <w:bCs/>
          <w:lang w:val="es-MX"/>
        </w:rPr>
        <w:t>: Manejo de Switch</w:t>
      </w:r>
    </w:p>
    <w:p w14:paraId="67A681DB" w14:textId="77777777" w:rsidR="00917AB2" w:rsidRPr="00917AB2" w:rsidRDefault="00917AB2" w:rsidP="00917AB2">
      <w:pPr>
        <w:spacing w:after="0" w:line="240" w:lineRule="auto"/>
        <w:rPr>
          <w:rFonts w:ascii="Arial" w:hAnsi="Arial" w:cs="Arial"/>
          <w:b/>
          <w:bCs/>
          <w:lang w:val="es-MX"/>
        </w:rPr>
      </w:pPr>
    </w:p>
    <w:p w14:paraId="625E1BAF" w14:textId="3926C5A0" w:rsidR="00917AB2" w:rsidRDefault="00917AB2" w:rsidP="000E6132">
      <w:pPr>
        <w:spacing w:after="0" w:line="240" w:lineRule="auto"/>
        <w:rPr>
          <w:rFonts w:ascii="Arial" w:hAnsi="Arial" w:cs="Arial"/>
          <w:lang w:val="es-MX"/>
        </w:rPr>
      </w:pPr>
      <w:r>
        <w:rPr>
          <w:rFonts w:ascii="Arial" w:hAnsi="Arial" w:cs="Arial"/>
          <w:lang w:val="es-MX"/>
        </w:rPr>
        <w:t>Determina que es lo que despliega el siguiente fragmento de programa</w:t>
      </w:r>
      <w:r w:rsidR="00FD4FD8">
        <w:rPr>
          <w:rFonts w:ascii="Arial" w:hAnsi="Arial" w:cs="Arial"/>
          <w:lang w:val="es-MX"/>
        </w:rPr>
        <w:t xml:space="preserve">. ¿El programa funciona correctamente? Si no, comenta qué tipo de error (sintáctico, lógico o </w:t>
      </w:r>
      <w:r w:rsidR="002F12B0">
        <w:rPr>
          <w:rFonts w:ascii="Arial" w:hAnsi="Arial" w:cs="Arial"/>
          <w:lang w:val="es-MX"/>
        </w:rPr>
        <w:t>de tiempo de ejecución).</w:t>
      </w:r>
    </w:p>
    <w:p w14:paraId="7468225B" w14:textId="77777777" w:rsidR="000E6132" w:rsidRPr="00917AB2" w:rsidRDefault="000E6132" w:rsidP="000E6132">
      <w:pPr>
        <w:spacing w:after="0" w:line="240" w:lineRule="auto"/>
        <w:rPr>
          <w:rFonts w:ascii="Arial" w:hAnsi="Arial" w:cs="Arial"/>
          <w:lang w:val="es-MX"/>
        </w:rPr>
      </w:pPr>
    </w:p>
    <w:tbl>
      <w:tblPr>
        <w:tblStyle w:val="TableGrid"/>
        <w:tblW w:w="0" w:type="auto"/>
        <w:tblLook w:val="04A0" w:firstRow="1" w:lastRow="0" w:firstColumn="1" w:lastColumn="0" w:noHBand="0" w:noVBand="1"/>
      </w:tblPr>
      <w:tblGrid>
        <w:gridCol w:w="7195"/>
        <w:gridCol w:w="3595"/>
      </w:tblGrid>
      <w:tr w:rsidR="0060675B" w14:paraId="0C92558F" w14:textId="77777777" w:rsidTr="00EC0E79">
        <w:trPr>
          <w:trHeight w:val="521"/>
        </w:trPr>
        <w:tc>
          <w:tcPr>
            <w:tcW w:w="7195" w:type="dxa"/>
            <w:shd w:val="clear" w:color="auto" w:fill="E7E6E6" w:themeFill="background2"/>
          </w:tcPr>
          <w:p w14:paraId="3CD18388" w14:textId="2AED1914" w:rsidR="0060675B" w:rsidRPr="00211E37" w:rsidRDefault="0060675B" w:rsidP="00917AB2">
            <w:pPr>
              <w:rPr>
                <w:rFonts w:ascii="Helvetica" w:hAnsi="Helvetica" w:cs="Helvetica"/>
                <w:b/>
                <w:bCs/>
              </w:rPr>
            </w:pPr>
            <w:r w:rsidRPr="00211E37">
              <w:rPr>
                <w:rFonts w:ascii="Helvetica" w:hAnsi="Helvetica" w:cs="Helvetica"/>
                <w:b/>
                <w:bCs/>
              </w:rPr>
              <w:t>Problema</w:t>
            </w:r>
          </w:p>
        </w:tc>
        <w:tc>
          <w:tcPr>
            <w:tcW w:w="3595" w:type="dxa"/>
            <w:shd w:val="clear" w:color="auto" w:fill="E7E6E6" w:themeFill="background2"/>
          </w:tcPr>
          <w:p w14:paraId="4CAFBA7E" w14:textId="4F7BE1DF" w:rsidR="0060675B" w:rsidRPr="00211E37" w:rsidRDefault="0060675B" w:rsidP="0060675B">
            <w:pPr>
              <w:rPr>
                <w:rFonts w:ascii="Helvetica" w:hAnsi="Helvetica" w:cs="Helvetica"/>
                <w:b/>
                <w:bCs/>
              </w:rPr>
            </w:pPr>
            <w:r w:rsidRPr="00211E37">
              <w:rPr>
                <w:rFonts w:ascii="Helvetica" w:hAnsi="Helvetica" w:cs="Helvetica"/>
                <w:b/>
                <w:bCs/>
              </w:rPr>
              <w:t>Output</w:t>
            </w:r>
          </w:p>
        </w:tc>
      </w:tr>
      <w:tr w:rsidR="002214EE" w:rsidRPr="008B1B8C" w14:paraId="066FF07C" w14:textId="7C23C11C" w:rsidTr="00EC0E79">
        <w:trPr>
          <w:trHeight w:val="2089"/>
        </w:trPr>
        <w:tc>
          <w:tcPr>
            <w:tcW w:w="7195" w:type="dxa"/>
          </w:tcPr>
          <w:p w14:paraId="3159284B" w14:textId="77777777"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int a= 4, temp, c = 45;</w:t>
            </w:r>
          </w:p>
          <w:p w14:paraId="446B8576" w14:textId="5A1B8B87"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temp = ++a - c / 2 - (int)(62.5 % 3); </w:t>
            </w:r>
          </w:p>
          <w:p w14:paraId="6BEBCCE4" w14:textId="6DC4AF9A"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switch (temp) { </w:t>
            </w:r>
          </w:p>
          <w:p w14:paraId="50203C8A" w14:textId="07083EBD"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    case 19: System.out.println("Hace mucho calor."); break; </w:t>
            </w:r>
          </w:p>
          <w:p w14:paraId="7FBF61C1" w14:textId="514896E7"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    case 18: System.out.println("Hace calor."); break; </w:t>
            </w:r>
          </w:p>
          <w:p w14:paraId="6C163155" w14:textId="1D9268A2"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    case 17: System.out.println("Hace frío."); break;</w:t>
            </w:r>
          </w:p>
          <w:p w14:paraId="2A6F6C69" w14:textId="4FBC9B18"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    case 20: System.out.println("Hace mucho frío."); break; </w:t>
            </w:r>
          </w:p>
          <w:p w14:paraId="123E9893" w14:textId="7635DFD5" w:rsidR="002214EE" w:rsidRPr="00917AB2" w:rsidRDefault="002776BC" w:rsidP="002776BC">
            <w:pPr>
              <w:rPr>
                <w:rFonts w:ascii="Cascadia Code" w:hAnsi="Cascadia Code" w:cs="Courier New"/>
                <w:sz w:val="18"/>
                <w:szCs w:val="18"/>
                <w:lang w:val="es-MX"/>
              </w:rPr>
            </w:pPr>
            <w:r w:rsidRPr="00640E64">
              <w:rPr>
                <w:rFonts w:ascii="Cascadia Code" w:hAnsi="Cascadia Code" w:cs="Courier New"/>
                <w:sz w:val="18"/>
                <w:szCs w:val="18"/>
              </w:rPr>
              <w:t xml:space="preserve">    </w:t>
            </w:r>
            <w:r w:rsidRPr="002776BC">
              <w:rPr>
                <w:rFonts w:ascii="Cascadia Code" w:hAnsi="Cascadia Code" w:cs="Courier New"/>
                <w:sz w:val="18"/>
                <w:szCs w:val="18"/>
                <w:lang w:val="es-MX"/>
              </w:rPr>
              <w:t>default: System.out.println("El tiempo está perfecto.");</w:t>
            </w:r>
          </w:p>
        </w:tc>
        <w:tc>
          <w:tcPr>
            <w:tcW w:w="3595" w:type="dxa"/>
          </w:tcPr>
          <w:p w14:paraId="02B437C7" w14:textId="77777777" w:rsidR="002214EE" w:rsidRPr="002776BC" w:rsidRDefault="002214EE" w:rsidP="00917AB2">
            <w:pPr>
              <w:rPr>
                <w:rFonts w:ascii="Cascadia Code" w:hAnsi="Cascadia Code" w:cs="Courier New"/>
                <w:sz w:val="18"/>
                <w:szCs w:val="18"/>
                <w:lang w:val="es-MX"/>
              </w:rPr>
            </w:pPr>
          </w:p>
        </w:tc>
      </w:tr>
      <w:tr w:rsidR="002214EE" w14:paraId="1C870040" w14:textId="0B3E303D" w:rsidTr="00EC0E79">
        <w:trPr>
          <w:trHeight w:val="2468"/>
        </w:trPr>
        <w:tc>
          <w:tcPr>
            <w:tcW w:w="7195" w:type="dxa"/>
          </w:tcPr>
          <w:p w14:paraId="58705F97" w14:textId="7E76554C" w:rsidR="002214EE" w:rsidRDefault="002214EE" w:rsidP="00917AB2">
            <w:pPr>
              <w:rPr>
                <w:rFonts w:ascii="Cascadia Code" w:hAnsi="Cascadia Code" w:cs="Courier New"/>
                <w:sz w:val="18"/>
                <w:szCs w:val="18"/>
              </w:rPr>
            </w:pPr>
            <w:r w:rsidRPr="00910C7E">
              <w:rPr>
                <w:rFonts w:ascii="Cascadia Code" w:hAnsi="Cascadia Code" w:cs="Courier New"/>
                <w:sz w:val="18"/>
                <w:szCs w:val="18"/>
              </w:rPr>
              <w:t>int which=1;</w:t>
            </w:r>
          </w:p>
          <w:p w14:paraId="1CB335C1" w14:textId="30939EC3" w:rsidR="00854B3C" w:rsidRPr="00910C7E" w:rsidRDefault="00854B3C" w:rsidP="00917AB2">
            <w:pPr>
              <w:rPr>
                <w:rFonts w:ascii="Cascadia Code" w:hAnsi="Cascadia Code" w:cs="Courier New"/>
                <w:sz w:val="18"/>
                <w:szCs w:val="18"/>
              </w:rPr>
            </w:pPr>
            <w:r>
              <w:rPr>
                <w:rFonts w:ascii="Cascadia Code" w:hAnsi="Cascadia Code" w:cs="Courier New"/>
                <w:sz w:val="18"/>
                <w:szCs w:val="18"/>
              </w:rPr>
              <w:t>String comment = “”;</w:t>
            </w:r>
          </w:p>
          <w:p w14:paraId="6A100BDB" w14:textId="77777777"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switch (which) { </w:t>
            </w:r>
          </w:p>
          <w:p w14:paraId="136E05B4" w14:textId="77777777"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case 0: </w:t>
            </w:r>
          </w:p>
          <w:p w14:paraId="04A3AEE6" w14:textId="558D4B0F"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comment = "You look so much better than usual.";</w:t>
            </w:r>
          </w:p>
          <w:p w14:paraId="167954F8" w14:textId="68157668"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break; </w:t>
            </w:r>
          </w:p>
          <w:p w14:paraId="4B761731" w14:textId="0CBB7EC9"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case 1: </w:t>
            </w:r>
          </w:p>
          <w:p w14:paraId="47BD7666" w14:textId="0C64817B"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comment = "Your work is up to its usual standards.";</w:t>
            </w:r>
          </w:p>
          <w:p w14:paraId="3FFC6BEE" w14:textId="560877D2"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case 2: </w:t>
            </w:r>
          </w:p>
          <w:p w14:paraId="4A740BC2" w14:textId="17C0D70A"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comment = "You're quite competen</w:t>
            </w:r>
            <w:r w:rsidR="0060675B" w:rsidRPr="00910C7E">
              <w:rPr>
                <w:rFonts w:ascii="Cascadia Code" w:hAnsi="Cascadia Code" w:cs="Courier New"/>
                <w:sz w:val="18"/>
                <w:szCs w:val="18"/>
              </w:rPr>
              <w:t>t</w:t>
            </w:r>
            <w:r w:rsidRPr="00910C7E">
              <w:rPr>
                <w:rFonts w:ascii="Cascadia Code" w:hAnsi="Cascadia Code" w:cs="Courier New"/>
                <w:sz w:val="18"/>
                <w:szCs w:val="18"/>
              </w:rPr>
              <w:t>.";</w:t>
            </w:r>
          </w:p>
          <w:p w14:paraId="60F3F01C" w14:textId="1DE3C29C"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break; </w:t>
            </w:r>
          </w:p>
          <w:p w14:paraId="320A2D40" w14:textId="1DE99286"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default: </w:t>
            </w:r>
          </w:p>
          <w:p w14:paraId="094F4BD3" w14:textId="4B76AD51"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comment = "Oops -- something is wrong with this code.";</w:t>
            </w:r>
          </w:p>
          <w:p w14:paraId="7C1435A1" w14:textId="77777777" w:rsidR="002214EE" w:rsidRPr="00910C7E" w:rsidRDefault="002214EE" w:rsidP="00D637EF">
            <w:pPr>
              <w:rPr>
                <w:rFonts w:ascii="Cascadia Code" w:hAnsi="Cascadia Code" w:cs="Courier New"/>
                <w:sz w:val="18"/>
                <w:szCs w:val="18"/>
                <w:lang w:val="es-MX"/>
              </w:rPr>
            </w:pPr>
            <w:r w:rsidRPr="00910C7E">
              <w:rPr>
                <w:rFonts w:ascii="Cascadia Code" w:hAnsi="Cascadia Code" w:cs="Courier New"/>
                <w:sz w:val="18"/>
                <w:szCs w:val="18"/>
                <w:lang w:val="es-MX"/>
              </w:rPr>
              <w:t>}</w:t>
            </w:r>
          </w:p>
          <w:p w14:paraId="537A7929" w14:textId="32D8A0EF" w:rsidR="0060675B" w:rsidRPr="00910C7E" w:rsidRDefault="0060675B" w:rsidP="00D637EF">
            <w:pPr>
              <w:rPr>
                <w:rFonts w:ascii="Cascadia Code" w:hAnsi="Cascadia Code"/>
                <w:sz w:val="18"/>
                <w:szCs w:val="18"/>
                <w:lang w:val="es-MX"/>
              </w:rPr>
            </w:pPr>
            <w:r w:rsidRPr="00910C7E">
              <w:rPr>
                <w:rFonts w:ascii="Cascadia Code" w:hAnsi="Cascadia Code"/>
                <w:sz w:val="18"/>
                <w:szCs w:val="18"/>
                <w:lang w:val="es-MX"/>
              </w:rPr>
              <w:t>System.out.println(comment);</w:t>
            </w:r>
          </w:p>
        </w:tc>
        <w:tc>
          <w:tcPr>
            <w:tcW w:w="3595" w:type="dxa"/>
          </w:tcPr>
          <w:p w14:paraId="6BCD4529" w14:textId="77777777" w:rsidR="002214EE" w:rsidRPr="00917AB2" w:rsidRDefault="002214EE" w:rsidP="00917AB2">
            <w:pPr>
              <w:rPr>
                <w:rFonts w:ascii="Cascadia Code" w:hAnsi="Cascadia Code" w:cs="Courier New"/>
                <w:sz w:val="18"/>
                <w:szCs w:val="18"/>
              </w:rPr>
            </w:pPr>
          </w:p>
        </w:tc>
      </w:tr>
      <w:tr w:rsidR="002214EE" w14:paraId="2DDBE831" w14:textId="4FD74304" w:rsidTr="00EC0E79">
        <w:trPr>
          <w:trHeight w:val="2350"/>
        </w:trPr>
        <w:tc>
          <w:tcPr>
            <w:tcW w:w="7195" w:type="dxa"/>
          </w:tcPr>
          <w:p w14:paraId="1DEEC9AD" w14:textId="17FE36AB" w:rsidR="002214EE" w:rsidRPr="009F792A" w:rsidRDefault="002214EE" w:rsidP="00411016">
            <w:pPr>
              <w:rPr>
                <w:rFonts w:ascii="Cascadia Code" w:hAnsi="Cascadia Code" w:cs="Courier New"/>
                <w:sz w:val="18"/>
                <w:szCs w:val="18"/>
              </w:rPr>
            </w:pPr>
            <w:r w:rsidRPr="009F792A">
              <w:rPr>
                <w:rFonts w:ascii="Cascadia Code" w:hAnsi="Cascadia Code" w:cs="Courier New"/>
                <w:sz w:val="18"/>
                <w:szCs w:val="18"/>
              </w:rPr>
              <w:t xml:space="preserve">int frase = </w:t>
            </w:r>
            <w:r w:rsidR="000E6132">
              <w:rPr>
                <w:rFonts w:ascii="Cascadia Code" w:hAnsi="Cascadia Code" w:cs="Courier New"/>
                <w:sz w:val="18"/>
                <w:szCs w:val="18"/>
              </w:rPr>
              <w:t>“</w:t>
            </w:r>
            <w:r w:rsidRPr="009F792A">
              <w:rPr>
                <w:rFonts w:ascii="Cascadia Code" w:hAnsi="Cascadia Code" w:cs="Courier New"/>
                <w:sz w:val="18"/>
                <w:szCs w:val="18"/>
              </w:rPr>
              <w:t>hola</w:t>
            </w:r>
            <w:r w:rsidR="000E6132">
              <w:rPr>
                <w:rFonts w:ascii="Cascadia Code" w:hAnsi="Cascadia Code" w:cs="Courier New"/>
                <w:sz w:val="18"/>
                <w:szCs w:val="18"/>
              </w:rPr>
              <w:t>”</w:t>
            </w:r>
            <w:r w:rsidRPr="009F792A">
              <w:rPr>
                <w:rFonts w:ascii="Cascadia Code" w:hAnsi="Cascadia Code" w:cs="Courier New"/>
                <w:sz w:val="18"/>
                <w:szCs w:val="18"/>
              </w:rPr>
              <w:t>;</w:t>
            </w:r>
          </w:p>
          <w:p w14:paraId="6CBBA47F" w14:textId="77777777" w:rsidR="002214EE" w:rsidRPr="009F792A" w:rsidRDefault="002214EE" w:rsidP="00411016">
            <w:pPr>
              <w:rPr>
                <w:rFonts w:ascii="Cascadia Code" w:hAnsi="Cascadia Code" w:cs="Courier New"/>
                <w:sz w:val="18"/>
                <w:szCs w:val="18"/>
              </w:rPr>
            </w:pPr>
            <w:r w:rsidRPr="009F792A">
              <w:rPr>
                <w:rFonts w:ascii="Cascadia Code" w:hAnsi="Cascadia Code" w:cs="Courier New"/>
                <w:sz w:val="18"/>
                <w:szCs w:val="18"/>
              </w:rPr>
              <w:t xml:space="preserve">switch (frase) { </w:t>
            </w:r>
          </w:p>
          <w:p w14:paraId="6B3740DD" w14:textId="765F91AF" w:rsidR="002214EE" w:rsidRPr="00640E64" w:rsidRDefault="002214EE" w:rsidP="00411016">
            <w:pPr>
              <w:rPr>
                <w:rFonts w:ascii="Cascadia Code" w:hAnsi="Cascadia Code" w:cs="Courier New"/>
                <w:sz w:val="18"/>
                <w:szCs w:val="18"/>
              </w:rPr>
            </w:pPr>
            <w:r w:rsidRPr="00640E64">
              <w:rPr>
                <w:rFonts w:ascii="Cascadia Code" w:hAnsi="Cascadia Code" w:cs="Courier New"/>
                <w:sz w:val="18"/>
                <w:szCs w:val="18"/>
              </w:rPr>
              <w:t xml:space="preserve">    case </w:t>
            </w:r>
            <w:r w:rsidR="000E6132" w:rsidRPr="00640E64">
              <w:rPr>
                <w:rFonts w:ascii="Cascadia Code" w:hAnsi="Cascadia Code" w:cs="Courier New"/>
                <w:sz w:val="18"/>
                <w:szCs w:val="18"/>
              </w:rPr>
              <w:t>“</w:t>
            </w:r>
            <w:r w:rsidRPr="00640E64">
              <w:rPr>
                <w:rFonts w:ascii="Cascadia Code" w:hAnsi="Cascadia Code" w:cs="Courier New"/>
                <w:sz w:val="18"/>
                <w:szCs w:val="18"/>
              </w:rPr>
              <w:t>hola</w:t>
            </w:r>
            <w:r w:rsidR="000E6132" w:rsidRPr="00640E64">
              <w:rPr>
                <w:rFonts w:ascii="Cascadia Code" w:hAnsi="Cascadia Code" w:cs="Courier New"/>
                <w:sz w:val="18"/>
                <w:szCs w:val="18"/>
              </w:rPr>
              <w:t>”</w:t>
            </w:r>
            <w:r w:rsidRPr="00640E64">
              <w:rPr>
                <w:rFonts w:ascii="Cascadia Code" w:hAnsi="Cascadia Code" w:cs="Courier New"/>
                <w:sz w:val="18"/>
                <w:szCs w:val="18"/>
              </w:rPr>
              <w:t xml:space="preserve">: </w:t>
            </w:r>
          </w:p>
          <w:p w14:paraId="75A2943E" w14:textId="76165325" w:rsidR="002214EE" w:rsidRPr="00411016" w:rsidRDefault="002214EE" w:rsidP="00411016">
            <w:pPr>
              <w:rPr>
                <w:rFonts w:ascii="Cascadia Code" w:hAnsi="Cascadia Code" w:cs="Courier New"/>
                <w:sz w:val="18"/>
                <w:szCs w:val="18"/>
                <w:lang w:val="es-MX"/>
              </w:rPr>
            </w:pPr>
            <w:r w:rsidRPr="00640E64">
              <w:rPr>
                <w:rFonts w:ascii="Cascadia Code" w:hAnsi="Cascadia Code" w:cs="Courier New"/>
                <w:sz w:val="18"/>
                <w:szCs w:val="18"/>
              </w:rPr>
              <w:t xml:space="preserve">        </w:t>
            </w:r>
            <w:r w:rsidRPr="00411016">
              <w:rPr>
                <w:rFonts w:ascii="Cascadia Code" w:hAnsi="Cascadia Code" w:cs="Courier New"/>
                <w:sz w:val="18"/>
                <w:szCs w:val="18"/>
                <w:lang w:val="es-MX"/>
              </w:rPr>
              <w:t>System.out.println(</w:t>
            </w:r>
            <w:r w:rsidR="000E6132">
              <w:rPr>
                <w:rFonts w:ascii="Cascadia Code" w:hAnsi="Cascadia Code" w:cs="Courier New"/>
                <w:sz w:val="18"/>
                <w:szCs w:val="18"/>
                <w:lang w:val="es-MX"/>
              </w:rPr>
              <w:t>“</w:t>
            </w:r>
            <w:r w:rsidRPr="00411016">
              <w:rPr>
                <w:rFonts w:ascii="Cascadia Code" w:hAnsi="Cascadia Code" w:cs="Courier New"/>
                <w:sz w:val="18"/>
                <w:szCs w:val="18"/>
                <w:lang w:val="es-MX"/>
              </w:rPr>
              <w:t xml:space="preserve"> es un saludo</w:t>
            </w:r>
            <w:r w:rsidR="000E6132">
              <w:rPr>
                <w:rFonts w:ascii="Cascadia Code" w:hAnsi="Cascadia Code" w:cs="Courier New"/>
                <w:sz w:val="18"/>
                <w:szCs w:val="18"/>
                <w:lang w:val="es-MX"/>
              </w:rPr>
              <w:t>”</w:t>
            </w:r>
            <w:r w:rsidRPr="00411016">
              <w:rPr>
                <w:rFonts w:ascii="Cascadia Code" w:hAnsi="Cascadia Code" w:cs="Courier New"/>
                <w:sz w:val="18"/>
                <w:szCs w:val="18"/>
                <w:lang w:val="es-MX"/>
              </w:rPr>
              <w:t>);</w:t>
            </w:r>
          </w:p>
          <w:p w14:paraId="791E1551" w14:textId="3A31D52B"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break; </w:t>
            </w:r>
          </w:p>
          <w:p w14:paraId="39F89967" w14:textId="0603C86D"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case </w:t>
            </w:r>
            <w:r w:rsidR="000E6132">
              <w:rPr>
                <w:rFonts w:ascii="Cascadia Code" w:hAnsi="Cascadia Code" w:cs="Courier New"/>
                <w:sz w:val="18"/>
                <w:szCs w:val="18"/>
                <w:lang w:val="es-MX"/>
              </w:rPr>
              <w:t>“</w:t>
            </w:r>
            <w:r w:rsidRPr="00411016">
              <w:rPr>
                <w:rFonts w:ascii="Cascadia Code" w:hAnsi="Cascadia Code" w:cs="Courier New"/>
                <w:sz w:val="18"/>
                <w:szCs w:val="18"/>
                <w:lang w:val="es-MX"/>
              </w:rPr>
              <w:t>adios</w:t>
            </w:r>
            <w:r w:rsidR="000E6132">
              <w:rPr>
                <w:rFonts w:ascii="Cascadia Code" w:hAnsi="Cascadia Code" w:cs="Courier New"/>
                <w:sz w:val="18"/>
                <w:szCs w:val="18"/>
                <w:lang w:val="es-MX"/>
              </w:rPr>
              <w:t>”</w:t>
            </w:r>
            <w:r w:rsidRPr="00411016">
              <w:rPr>
                <w:rFonts w:ascii="Cascadia Code" w:hAnsi="Cascadia Code" w:cs="Courier New"/>
                <w:sz w:val="18"/>
                <w:szCs w:val="18"/>
                <w:lang w:val="es-MX"/>
              </w:rPr>
              <w:t xml:space="preserve">: </w:t>
            </w:r>
          </w:p>
          <w:p w14:paraId="1224BBF1" w14:textId="018EC0B0"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System.out.println(</w:t>
            </w:r>
            <w:r w:rsidR="000E6132">
              <w:rPr>
                <w:rFonts w:ascii="Cascadia Code" w:hAnsi="Cascadia Code" w:cs="Courier New"/>
                <w:sz w:val="18"/>
                <w:szCs w:val="18"/>
                <w:lang w:val="es-MX"/>
              </w:rPr>
              <w:t>“</w:t>
            </w:r>
            <w:r w:rsidRPr="00411016">
              <w:rPr>
                <w:rFonts w:ascii="Cascadia Code" w:hAnsi="Cascadia Code" w:cs="Courier New"/>
                <w:sz w:val="18"/>
                <w:szCs w:val="18"/>
                <w:lang w:val="es-MX"/>
              </w:rPr>
              <w:t xml:space="preserve"> es una despedida</w:t>
            </w:r>
            <w:r w:rsidR="000E6132">
              <w:rPr>
                <w:rFonts w:ascii="Cascadia Code" w:hAnsi="Cascadia Code" w:cs="Courier New"/>
                <w:sz w:val="18"/>
                <w:szCs w:val="18"/>
                <w:lang w:val="es-MX"/>
              </w:rPr>
              <w:t>”</w:t>
            </w:r>
            <w:r w:rsidRPr="00411016">
              <w:rPr>
                <w:rFonts w:ascii="Cascadia Code" w:hAnsi="Cascadia Code" w:cs="Courier New"/>
                <w:sz w:val="18"/>
                <w:szCs w:val="18"/>
                <w:lang w:val="es-MX"/>
              </w:rPr>
              <w:t>);</w:t>
            </w:r>
          </w:p>
          <w:p w14:paraId="264AB53D" w14:textId="47795862"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break; </w:t>
            </w:r>
          </w:p>
          <w:p w14:paraId="6398ED10" w14:textId="77777777"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default:</w:t>
            </w:r>
            <w:r w:rsidRPr="00411016">
              <w:rPr>
                <w:rFonts w:ascii="Cascadia Code" w:hAnsi="Cascadia Code" w:cs="Courier New"/>
                <w:sz w:val="18"/>
                <w:szCs w:val="18"/>
                <w:lang w:val="es-MX"/>
              </w:rPr>
              <w:tab/>
            </w:r>
          </w:p>
          <w:p w14:paraId="1B17B0D7" w14:textId="21CFFCDD"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System.out.println(</w:t>
            </w:r>
            <w:r w:rsidR="000E6132">
              <w:rPr>
                <w:rFonts w:ascii="Cascadia Code" w:hAnsi="Cascadia Code" w:cs="Courier New"/>
                <w:sz w:val="18"/>
                <w:szCs w:val="18"/>
                <w:lang w:val="es-MX"/>
              </w:rPr>
              <w:t>“</w:t>
            </w:r>
            <w:r w:rsidRPr="00411016">
              <w:rPr>
                <w:rFonts w:ascii="Cascadia Code" w:hAnsi="Cascadia Code" w:cs="Courier New"/>
                <w:sz w:val="18"/>
                <w:szCs w:val="18"/>
                <w:lang w:val="es-MX"/>
              </w:rPr>
              <w:t xml:space="preserve"> no es aludo ni despedida</w:t>
            </w:r>
            <w:r w:rsidR="000E6132">
              <w:rPr>
                <w:rFonts w:ascii="Cascadia Code" w:hAnsi="Cascadia Code" w:cs="Courier New"/>
                <w:sz w:val="18"/>
                <w:szCs w:val="18"/>
                <w:lang w:val="es-MX"/>
              </w:rPr>
              <w:t>”</w:t>
            </w:r>
            <w:r w:rsidRPr="00411016">
              <w:rPr>
                <w:rFonts w:ascii="Cascadia Code" w:hAnsi="Cascadia Code" w:cs="Courier New"/>
                <w:sz w:val="18"/>
                <w:szCs w:val="18"/>
                <w:lang w:val="es-MX"/>
              </w:rPr>
              <w:t xml:space="preserve">); </w:t>
            </w:r>
          </w:p>
          <w:p w14:paraId="1F9EE5A0" w14:textId="76E7ED1D" w:rsidR="002214EE" w:rsidRDefault="002214EE" w:rsidP="00411016">
            <w:pPr>
              <w:rPr>
                <w:rFonts w:ascii="Courier New" w:hAnsi="Courier New" w:cs="Courier New"/>
                <w:sz w:val="18"/>
                <w:szCs w:val="18"/>
                <w:lang w:val="es-MX"/>
              </w:rPr>
            </w:pPr>
            <w:r w:rsidRPr="00411016">
              <w:rPr>
                <w:rFonts w:ascii="Cascadia Code" w:hAnsi="Cascadia Code" w:cs="Courier New"/>
                <w:sz w:val="18"/>
                <w:szCs w:val="18"/>
                <w:lang w:val="es-MX"/>
              </w:rPr>
              <w:t>}</w:t>
            </w:r>
          </w:p>
        </w:tc>
        <w:tc>
          <w:tcPr>
            <w:tcW w:w="3595" w:type="dxa"/>
          </w:tcPr>
          <w:p w14:paraId="1032C068" w14:textId="77777777" w:rsidR="002214EE" w:rsidRPr="00411016" w:rsidRDefault="002214EE" w:rsidP="00411016">
            <w:pPr>
              <w:rPr>
                <w:rFonts w:ascii="Cascadia Code" w:hAnsi="Cascadia Code" w:cs="Courier New"/>
                <w:sz w:val="18"/>
                <w:szCs w:val="18"/>
                <w:lang w:val="es-MX"/>
              </w:rPr>
            </w:pPr>
          </w:p>
        </w:tc>
      </w:tr>
      <w:tr w:rsidR="002214EE" w14:paraId="40A5F906" w14:textId="26773A95" w:rsidTr="00EC0E79">
        <w:tc>
          <w:tcPr>
            <w:tcW w:w="7195" w:type="dxa"/>
          </w:tcPr>
          <w:p w14:paraId="26FCFBE1" w14:textId="77777777" w:rsidR="002214EE" w:rsidRPr="00411016" w:rsidRDefault="002214EE" w:rsidP="00411016">
            <w:pPr>
              <w:rPr>
                <w:rFonts w:ascii="Cascadia Code" w:hAnsi="Cascadia Code" w:cs="Courier New"/>
                <w:sz w:val="18"/>
                <w:szCs w:val="18"/>
              </w:rPr>
            </w:pPr>
            <w:r w:rsidRPr="00411016">
              <w:rPr>
                <w:rFonts w:ascii="Cascadia Code" w:hAnsi="Cascadia Code" w:cs="Courier New"/>
                <w:sz w:val="18"/>
                <w:szCs w:val="18"/>
              </w:rPr>
              <w:t xml:space="preserve">int numero=2; </w:t>
            </w:r>
          </w:p>
          <w:p w14:paraId="5257B2DD" w14:textId="77777777" w:rsidR="002214EE" w:rsidRPr="00411016" w:rsidRDefault="002214EE" w:rsidP="00411016">
            <w:pPr>
              <w:rPr>
                <w:rFonts w:ascii="Cascadia Code" w:hAnsi="Cascadia Code" w:cs="Courier New"/>
                <w:sz w:val="18"/>
                <w:szCs w:val="18"/>
              </w:rPr>
            </w:pPr>
            <w:r w:rsidRPr="00411016">
              <w:rPr>
                <w:rFonts w:ascii="Cascadia Code" w:hAnsi="Cascadia Code" w:cs="Courier New"/>
                <w:sz w:val="18"/>
                <w:szCs w:val="18"/>
              </w:rPr>
              <w:t>switch (numero) {</w:t>
            </w:r>
          </w:p>
          <w:p w14:paraId="0975B71C" w14:textId="77777777" w:rsidR="002214EE" w:rsidRPr="00411016"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case 2:</w:t>
            </w:r>
          </w:p>
          <w:p w14:paraId="03FE5317" w14:textId="77777777" w:rsidR="002214EE" w:rsidRPr="00411016"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 xml:space="preserve">case 4: </w:t>
            </w:r>
          </w:p>
          <w:p w14:paraId="4EC64962" w14:textId="77777777" w:rsidR="002214EE" w:rsidRPr="00411016"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 xml:space="preserve">case 6: </w:t>
            </w:r>
          </w:p>
          <w:p w14:paraId="27FA1F00" w14:textId="77777777" w:rsidR="002214EE" w:rsidRPr="00411016"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case 8:</w:t>
            </w:r>
          </w:p>
          <w:p w14:paraId="0CB88AD1" w14:textId="77777777" w:rsidR="002214EE"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 xml:space="preserve">case 10: </w:t>
            </w:r>
          </w:p>
          <w:p w14:paraId="41841A24" w14:textId="691BE63F" w:rsidR="002214EE" w:rsidRPr="00640E64" w:rsidRDefault="002214EE" w:rsidP="00411016">
            <w:pPr>
              <w:ind w:firstLine="426"/>
              <w:rPr>
                <w:rFonts w:ascii="Cascadia Code" w:hAnsi="Cascadia Code" w:cs="Courier New"/>
                <w:sz w:val="18"/>
                <w:szCs w:val="18"/>
              </w:rPr>
            </w:pPr>
            <w:r w:rsidRPr="00640E64">
              <w:rPr>
                <w:rFonts w:ascii="Cascadia Code" w:hAnsi="Cascadia Code" w:cs="Courier New"/>
                <w:sz w:val="18"/>
                <w:szCs w:val="18"/>
              </w:rPr>
              <w:t xml:space="preserve">    System.out.println(</w:t>
            </w:r>
            <w:r w:rsidR="000E6132" w:rsidRPr="00640E64">
              <w:rPr>
                <w:rFonts w:ascii="Cascadia Code" w:hAnsi="Cascadia Code" w:cs="Courier New"/>
                <w:sz w:val="18"/>
                <w:szCs w:val="18"/>
              </w:rPr>
              <w:t>“</w:t>
            </w:r>
            <w:r w:rsidRPr="00640E64">
              <w:rPr>
                <w:rFonts w:ascii="Cascadia Code" w:hAnsi="Cascadia Code" w:cs="Courier New"/>
                <w:sz w:val="18"/>
                <w:szCs w:val="18"/>
              </w:rPr>
              <w:t>El número es par</w:t>
            </w:r>
            <w:r w:rsidR="000E6132" w:rsidRPr="00640E64">
              <w:rPr>
                <w:rFonts w:ascii="Cascadia Code" w:hAnsi="Cascadia Code" w:cs="Courier New"/>
                <w:sz w:val="18"/>
                <w:szCs w:val="18"/>
              </w:rPr>
              <w:t>”</w:t>
            </w:r>
            <w:r w:rsidRPr="00640E64">
              <w:rPr>
                <w:rFonts w:ascii="Cascadia Code" w:hAnsi="Cascadia Code" w:cs="Courier New"/>
                <w:sz w:val="18"/>
                <w:szCs w:val="18"/>
              </w:rPr>
              <w:t xml:space="preserve">);      </w:t>
            </w:r>
          </w:p>
          <w:p w14:paraId="03EBBA70" w14:textId="369560F1" w:rsidR="002214EE" w:rsidRPr="00411016" w:rsidRDefault="002214EE" w:rsidP="00411016">
            <w:pPr>
              <w:ind w:firstLine="426"/>
              <w:rPr>
                <w:rFonts w:ascii="Cascadia Code" w:hAnsi="Cascadia Code" w:cs="Courier New"/>
                <w:sz w:val="18"/>
                <w:szCs w:val="18"/>
              </w:rPr>
            </w:pPr>
            <w:r w:rsidRPr="00640E64">
              <w:rPr>
                <w:rFonts w:ascii="Cascadia Code" w:hAnsi="Cascadia Code" w:cs="Courier New"/>
                <w:sz w:val="18"/>
                <w:szCs w:val="18"/>
              </w:rPr>
              <w:t xml:space="preserve">    </w:t>
            </w:r>
            <w:r w:rsidRPr="00411016">
              <w:rPr>
                <w:rFonts w:ascii="Cascadia Code" w:hAnsi="Cascadia Code" w:cs="Courier New"/>
                <w:sz w:val="18"/>
                <w:szCs w:val="18"/>
              </w:rPr>
              <w:t>break;</w:t>
            </w:r>
          </w:p>
          <w:p w14:paraId="56F09214" w14:textId="77777777" w:rsidR="002214EE"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 xml:space="preserve">case 1: case 3: case 5: case 7: case 9: </w:t>
            </w:r>
          </w:p>
          <w:p w14:paraId="055C089F" w14:textId="27C42D37" w:rsidR="002214EE" w:rsidRPr="002214EE" w:rsidRDefault="002214EE" w:rsidP="00411016">
            <w:pPr>
              <w:ind w:firstLine="426"/>
              <w:rPr>
                <w:rFonts w:ascii="Cascadia Code" w:hAnsi="Cascadia Code" w:cs="Courier New"/>
                <w:sz w:val="18"/>
                <w:szCs w:val="18"/>
                <w:lang w:val="es-MX"/>
              </w:rPr>
            </w:pPr>
            <w:r w:rsidRPr="00640E64">
              <w:rPr>
                <w:rFonts w:ascii="Cascadia Code" w:hAnsi="Cascadia Code" w:cs="Courier New"/>
                <w:sz w:val="18"/>
                <w:szCs w:val="18"/>
              </w:rPr>
              <w:t xml:space="preserve">    </w:t>
            </w:r>
            <w:r w:rsidRPr="002214EE">
              <w:rPr>
                <w:rFonts w:ascii="Cascadia Code" w:hAnsi="Cascadia Code" w:cs="Courier New"/>
                <w:sz w:val="18"/>
                <w:szCs w:val="18"/>
                <w:lang w:val="es-MX"/>
              </w:rPr>
              <w:t>System.out.println(</w:t>
            </w:r>
            <w:r w:rsidR="000E6132">
              <w:rPr>
                <w:rFonts w:ascii="Cascadia Code" w:hAnsi="Cascadia Code" w:cs="Courier New"/>
                <w:sz w:val="18"/>
                <w:szCs w:val="18"/>
                <w:lang w:val="es-MX"/>
              </w:rPr>
              <w:t>“</w:t>
            </w:r>
            <w:r w:rsidRPr="002214EE">
              <w:rPr>
                <w:rFonts w:ascii="Cascadia Code" w:hAnsi="Cascadia Code" w:cs="Courier New"/>
                <w:sz w:val="18"/>
                <w:szCs w:val="18"/>
                <w:lang w:val="es-MX"/>
              </w:rPr>
              <w:t xml:space="preserve">El número es </w:t>
            </w:r>
          </w:p>
          <w:p w14:paraId="36C37C80" w14:textId="7D320F60" w:rsidR="002214EE" w:rsidRPr="00411016" w:rsidRDefault="002214EE" w:rsidP="00411016">
            <w:pPr>
              <w:ind w:firstLine="426"/>
              <w:rPr>
                <w:rFonts w:ascii="Cascadia Code" w:hAnsi="Cascadia Code" w:cs="Courier New"/>
                <w:sz w:val="18"/>
                <w:szCs w:val="18"/>
                <w:lang w:val="es-MX"/>
              </w:rPr>
            </w:pPr>
            <w:r w:rsidRPr="00411016">
              <w:rPr>
                <w:rFonts w:ascii="Cascadia Code" w:hAnsi="Cascadia Code" w:cs="Courier New"/>
                <w:sz w:val="18"/>
                <w:szCs w:val="18"/>
                <w:lang w:val="es-MX"/>
              </w:rPr>
              <w:t>impar</w:t>
            </w:r>
            <w:r w:rsidR="000E6132">
              <w:rPr>
                <w:rFonts w:ascii="Cascadia Code" w:hAnsi="Cascadia Code" w:cs="Courier New"/>
                <w:sz w:val="18"/>
                <w:szCs w:val="18"/>
                <w:lang w:val="es-MX"/>
              </w:rPr>
              <w:t>”</w:t>
            </w:r>
            <w:r w:rsidRPr="00411016">
              <w:rPr>
                <w:rFonts w:ascii="Cascadia Code" w:hAnsi="Cascadia Code" w:cs="Courier New"/>
                <w:sz w:val="18"/>
                <w:szCs w:val="18"/>
                <w:lang w:val="es-MX"/>
              </w:rPr>
              <w:t>);</w:t>
            </w:r>
          </w:p>
          <w:p w14:paraId="048C11F2" w14:textId="77777777" w:rsidR="002214EE" w:rsidRPr="00411016" w:rsidRDefault="002214EE" w:rsidP="00411016">
            <w:pPr>
              <w:ind w:firstLine="426"/>
              <w:rPr>
                <w:rFonts w:ascii="Cascadia Code" w:hAnsi="Cascadia Code" w:cs="Courier New"/>
                <w:sz w:val="18"/>
                <w:szCs w:val="18"/>
                <w:lang w:val="es-MX"/>
              </w:rPr>
            </w:pPr>
            <w:r w:rsidRPr="00411016">
              <w:rPr>
                <w:rFonts w:ascii="Cascadia Code" w:hAnsi="Cascadia Code" w:cs="Courier New"/>
                <w:sz w:val="18"/>
                <w:szCs w:val="18"/>
                <w:lang w:val="es-MX"/>
              </w:rPr>
              <w:t xml:space="preserve">break; </w:t>
            </w:r>
          </w:p>
          <w:p w14:paraId="4B33F331" w14:textId="77777777" w:rsidR="00BB36F8" w:rsidRDefault="002214EE" w:rsidP="00411016">
            <w:pPr>
              <w:ind w:firstLine="426"/>
              <w:rPr>
                <w:rFonts w:ascii="Cascadia Code" w:hAnsi="Cascadia Code" w:cs="Courier New"/>
                <w:sz w:val="18"/>
                <w:szCs w:val="18"/>
                <w:lang w:val="es-MX"/>
              </w:rPr>
            </w:pPr>
            <w:r w:rsidRPr="00411016">
              <w:rPr>
                <w:rFonts w:ascii="Cascadia Code" w:hAnsi="Cascadia Code" w:cs="Courier New"/>
                <w:sz w:val="18"/>
                <w:szCs w:val="18"/>
                <w:lang w:val="es-MX"/>
              </w:rPr>
              <w:t xml:space="preserve">default: </w:t>
            </w:r>
          </w:p>
          <w:p w14:paraId="0C99236B" w14:textId="74412F9A" w:rsidR="002214EE" w:rsidRPr="00411016" w:rsidRDefault="00BB36F8" w:rsidP="00411016">
            <w:pPr>
              <w:ind w:firstLine="426"/>
              <w:rPr>
                <w:rFonts w:ascii="Cascadia Code" w:hAnsi="Cascadia Code" w:cs="Courier New"/>
                <w:sz w:val="18"/>
                <w:szCs w:val="18"/>
                <w:lang w:val="es-MX"/>
              </w:rPr>
            </w:pPr>
            <w:r>
              <w:rPr>
                <w:rFonts w:ascii="Cascadia Code" w:hAnsi="Cascadia Code" w:cs="Courier New"/>
                <w:sz w:val="18"/>
                <w:szCs w:val="18"/>
                <w:lang w:val="es-MX"/>
              </w:rPr>
              <w:t xml:space="preserve">    </w:t>
            </w:r>
            <w:r w:rsidR="002214EE" w:rsidRPr="00411016">
              <w:rPr>
                <w:rFonts w:ascii="Cascadia Code" w:hAnsi="Cascadia Code" w:cs="Courier New"/>
                <w:sz w:val="18"/>
                <w:szCs w:val="18"/>
                <w:lang w:val="es-MX"/>
              </w:rPr>
              <w:t>System.out.println(</w:t>
            </w:r>
            <w:r w:rsidR="000E6132">
              <w:rPr>
                <w:rFonts w:ascii="Cascadia Code" w:hAnsi="Cascadia Code" w:cs="Courier New"/>
                <w:sz w:val="18"/>
                <w:szCs w:val="18"/>
                <w:lang w:val="es-MX"/>
              </w:rPr>
              <w:t>“</w:t>
            </w:r>
            <w:r w:rsidR="002214EE" w:rsidRPr="00411016">
              <w:rPr>
                <w:rFonts w:ascii="Cascadia Code" w:hAnsi="Cascadia Code" w:cs="Courier New"/>
                <w:sz w:val="18"/>
                <w:szCs w:val="18"/>
                <w:lang w:val="es-MX"/>
              </w:rPr>
              <w:t>No es un número menor o igual a 10</w:t>
            </w:r>
            <w:r w:rsidR="000E6132">
              <w:rPr>
                <w:rFonts w:ascii="Cascadia Code" w:hAnsi="Cascadia Code" w:cs="Courier New"/>
                <w:sz w:val="18"/>
                <w:szCs w:val="18"/>
                <w:lang w:val="es-MX"/>
              </w:rPr>
              <w:t>”</w:t>
            </w:r>
            <w:r w:rsidR="002214EE" w:rsidRPr="00411016">
              <w:rPr>
                <w:rFonts w:ascii="Cascadia Code" w:hAnsi="Cascadia Code" w:cs="Courier New"/>
                <w:sz w:val="18"/>
                <w:szCs w:val="18"/>
                <w:lang w:val="es-MX"/>
              </w:rPr>
              <w:t>);</w:t>
            </w:r>
          </w:p>
          <w:p w14:paraId="0B867793" w14:textId="5E5CCA52" w:rsidR="002214EE" w:rsidRDefault="002214EE" w:rsidP="00D637EF">
            <w:pPr>
              <w:rPr>
                <w:rFonts w:ascii="Arial" w:hAnsi="Arial" w:cs="Arial"/>
                <w:sz w:val="20"/>
                <w:szCs w:val="20"/>
                <w:lang w:val="es-MX"/>
              </w:rPr>
            </w:pPr>
            <w:r w:rsidRPr="00411016">
              <w:rPr>
                <w:rFonts w:ascii="Cascadia Code" w:hAnsi="Cascadia Code" w:cs="Courier New"/>
                <w:sz w:val="18"/>
                <w:szCs w:val="18"/>
                <w:lang w:val="es-MX"/>
              </w:rPr>
              <w:t>}</w:t>
            </w:r>
          </w:p>
        </w:tc>
        <w:tc>
          <w:tcPr>
            <w:tcW w:w="3595" w:type="dxa"/>
          </w:tcPr>
          <w:p w14:paraId="470F1DBA" w14:textId="77777777" w:rsidR="002214EE" w:rsidRPr="00411016" w:rsidRDefault="002214EE" w:rsidP="00411016">
            <w:pPr>
              <w:rPr>
                <w:rFonts w:ascii="Cascadia Code" w:hAnsi="Cascadia Code" w:cs="Courier New"/>
                <w:sz w:val="18"/>
                <w:szCs w:val="18"/>
              </w:rPr>
            </w:pPr>
          </w:p>
        </w:tc>
      </w:tr>
    </w:tbl>
    <w:p w14:paraId="4774F0E5" w14:textId="77777777" w:rsidR="00411016" w:rsidRDefault="00411016" w:rsidP="00917A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sz w:val="20"/>
          <w:szCs w:val="20"/>
          <w:lang w:val="es-MX"/>
        </w:rPr>
      </w:pPr>
    </w:p>
    <w:p w14:paraId="1A679CC3" w14:textId="0573E6A0" w:rsidR="00BA1DCD" w:rsidRDefault="00BA1DCD">
      <w:pPr>
        <w:rPr>
          <w:rFonts w:ascii="Courier New" w:hAnsi="Courier New" w:cs="Courier New"/>
          <w:sz w:val="18"/>
          <w:szCs w:val="18"/>
          <w:lang w:val="es-MX"/>
        </w:rPr>
      </w:pPr>
      <w:r>
        <w:rPr>
          <w:rFonts w:ascii="Courier New" w:hAnsi="Courier New" w:cs="Courier New"/>
          <w:sz w:val="18"/>
          <w:szCs w:val="18"/>
          <w:lang w:val="es-MX"/>
        </w:rPr>
        <w:br w:type="page"/>
      </w:r>
    </w:p>
    <w:p w14:paraId="13F5A428" w14:textId="4A047052" w:rsidR="00917AB2" w:rsidRDefault="00481ECE" w:rsidP="003602C3">
      <w:pPr>
        <w:rPr>
          <w:rFonts w:ascii="Helvetica" w:hAnsi="Helvetica" w:cs="Helvetica"/>
          <w:b/>
          <w:bCs/>
          <w:lang w:val="es-MX"/>
        </w:rPr>
      </w:pPr>
      <w:r>
        <w:rPr>
          <w:rFonts w:ascii="Helvetica" w:hAnsi="Helvetica" w:cs="Helvetica"/>
          <w:b/>
          <w:bCs/>
          <w:lang w:val="es-MX"/>
        </w:rPr>
        <w:lastRenderedPageBreak/>
        <w:t>Sección</w:t>
      </w:r>
      <w:r w:rsidR="0000756E">
        <w:rPr>
          <w:rFonts w:ascii="Helvetica" w:hAnsi="Helvetica" w:cs="Helvetica"/>
          <w:b/>
          <w:bCs/>
          <w:lang w:val="es-MX"/>
        </w:rPr>
        <w:t xml:space="preserve"> 4:</w:t>
      </w:r>
      <w:r>
        <w:rPr>
          <w:rFonts w:ascii="Helvetica" w:hAnsi="Helvetica" w:cs="Helvetica"/>
          <w:b/>
          <w:bCs/>
          <w:lang w:val="es-MX"/>
        </w:rPr>
        <w:t xml:space="preserve"> Ciclos</w:t>
      </w:r>
    </w:p>
    <w:tbl>
      <w:tblPr>
        <w:tblStyle w:val="TableGrid"/>
        <w:tblW w:w="0" w:type="auto"/>
        <w:tblLook w:val="04A0" w:firstRow="1" w:lastRow="0" w:firstColumn="1" w:lastColumn="0" w:noHBand="0" w:noVBand="1"/>
      </w:tblPr>
      <w:tblGrid>
        <w:gridCol w:w="5395"/>
        <w:gridCol w:w="5395"/>
      </w:tblGrid>
      <w:tr w:rsidR="00211E37" w:rsidRPr="004C3A26" w14:paraId="1528EDEA" w14:textId="77777777" w:rsidTr="00211E37">
        <w:tc>
          <w:tcPr>
            <w:tcW w:w="5395" w:type="dxa"/>
            <w:shd w:val="clear" w:color="auto" w:fill="E7E6E6" w:themeFill="background2"/>
          </w:tcPr>
          <w:p w14:paraId="38BF707C" w14:textId="7F70FC6E" w:rsidR="00211E37" w:rsidRPr="00211E37" w:rsidRDefault="00211E37" w:rsidP="00211E37">
            <w:pPr>
              <w:rPr>
                <w:rFonts w:ascii="Cascadia Code" w:hAnsi="Cascadia Code" w:cs="Courier"/>
              </w:rPr>
            </w:pPr>
            <w:r w:rsidRPr="00211E37">
              <w:rPr>
                <w:rFonts w:ascii="Helvetica" w:hAnsi="Helvetica" w:cs="Helvetica"/>
                <w:b/>
                <w:bCs/>
              </w:rPr>
              <w:t>Problema</w:t>
            </w:r>
          </w:p>
        </w:tc>
        <w:tc>
          <w:tcPr>
            <w:tcW w:w="5395" w:type="dxa"/>
            <w:shd w:val="clear" w:color="auto" w:fill="E7E6E6" w:themeFill="background2"/>
          </w:tcPr>
          <w:p w14:paraId="234B2721" w14:textId="2C9104B8" w:rsidR="00211E37" w:rsidRPr="00211E37" w:rsidRDefault="00211E37" w:rsidP="00211E37">
            <w:pPr>
              <w:rPr>
                <w:rFonts w:ascii="Cascadia Code" w:hAnsi="Cascadia Code" w:cs="Helvetica"/>
              </w:rPr>
            </w:pPr>
            <w:r w:rsidRPr="00211E37">
              <w:rPr>
                <w:rFonts w:ascii="Helvetica" w:hAnsi="Helvetica" w:cs="Helvetica"/>
                <w:b/>
                <w:bCs/>
              </w:rPr>
              <w:t>Output</w:t>
            </w:r>
          </w:p>
        </w:tc>
      </w:tr>
      <w:tr w:rsidR="00211E37" w:rsidRPr="004C3A26" w14:paraId="3838E97E" w14:textId="77777777" w:rsidTr="004C3A26">
        <w:tc>
          <w:tcPr>
            <w:tcW w:w="5395" w:type="dxa"/>
          </w:tcPr>
          <w:p w14:paraId="7E2743CF" w14:textId="77777777" w:rsidR="00211E37" w:rsidRDefault="00211E37" w:rsidP="00211E37">
            <w:pPr>
              <w:rPr>
                <w:rFonts w:ascii="Cascadia Code" w:hAnsi="Cascadia Code" w:cs="Courier"/>
                <w:sz w:val="20"/>
                <w:szCs w:val="20"/>
              </w:rPr>
            </w:pPr>
          </w:p>
          <w:p w14:paraId="0991ECB8" w14:textId="6E48E933" w:rsidR="00211E37" w:rsidRDefault="00211E37" w:rsidP="00211E37">
            <w:pPr>
              <w:rPr>
                <w:rFonts w:ascii="Cascadia Code" w:hAnsi="Cascadia Code" w:cs="Courier"/>
                <w:sz w:val="20"/>
                <w:szCs w:val="20"/>
              </w:rPr>
            </w:pPr>
            <w:r w:rsidRPr="00130B16">
              <w:rPr>
                <w:rFonts w:ascii="Cascadia Code" w:hAnsi="Cascadia Code" w:cs="Courier"/>
                <w:sz w:val="20"/>
                <w:szCs w:val="20"/>
              </w:rPr>
              <w:t xml:space="preserve">for (byte b = -12; b &lt;= 8; b++) </w:t>
            </w:r>
            <w:r w:rsidRPr="00130B16">
              <w:rPr>
                <w:rFonts w:ascii="Cascadia Code" w:hAnsi="Cascadia Code" w:cs="Courier"/>
                <w:sz w:val="20"/>
                <w:szCs w:val="20"/>
              </w:rPr>
              <w:br/>
            </w:r>
            <w:r>
              <w:rPr>
                <w:rFonts w:ascii="Cascadia Code" w:hAnsi="Cascadia Code" w:cs="Courier"/>
                <w:sz w:val="20"/>
                <w:szCs w:val="20"/>
              </w:rPr>
              <w:t xml:space="preserve">    </w:t>
            </w:r>
            <w:r w:rsidRPr="00130B16">
              <w:rPr>
                <w:rFonts w:ascii="Cascadia Code" w:hAnsi="Cascadia Code" w:cs="Courier"/>
                <w:sz w:val="20"/>
                <w:szCs w:val="20"/>
              </w:rPr>
              <w:t>System.out.println(b);</w:t>
            </w:r>
          </w:p>
          <w:p w14:paraId="03F9DA61" w14:textId="436146D3" w:rsidR="00211E37" w:rsidRPr="00130B16" w:rsidRDefault="00211E37" w:rsidP="00211E37">
            <w:pPr>
              <w:rPr>
                <w:rFonts w:ascii="Cascadia Code" w:hAnsi="Cascadia Code" w:cs="Helvetica"/>
                <w:sz w:val="20"/>
                <w:szCs w:val="20"/>
              </w:rPr>
            </w:pPr>
          </w:p>
        </w:tc>
        <w:tc>
          <w:tcPr>
            <w:tcW w:w="5395" w:type="dxa"/>
          </w:tcPr>
          <w:p w14:paraId="233B625A" w14:textId="77777777" w:rsidR="00211E37" w:rsidRPr="00130B16" w:rsidRDefault="00211E37" w:rsidP="00211E37">
            <w:pPr>
              <w:rPr>
                <w:rFonts w:ascii="Cascadia Code" w:hAnsi="Cascadia Code" w:cs="Helvetica"/>
                <w:sz w:val="18"/>
                <w:szCs w:val="18"/>
              </w:rPr>
            </w:pPr>
          </w:p>
        </w:tc>
      </w:tr>
      <w:tr w:rsidR="00211E37" w:rsidRPr="004C3A26" w14:paraId="621A834A" w14:textId="77777777" w:rsidTr="004C3A26">
        <w:tc>
          <w:tcPr>
            <w:tcW w:w="5395" w:type="dxa"/>
          </w:tcPr>
          <w:p w14:paraId="46F1CDC1" w14:textId="77777777" w:rsidR="00211E37" w:rsidRDefault="00211E37" w:rsidP="00211E37">
            <w:pPr>
              <w:rPr>
                <w:rFonts w:ascii="Cascadia Code" w:hAnsi="Cascadia Code" w:cs="Helvetica"/>
                <w:sz w:val="20"/>
                <w:szCs w:val="20"/>
              </w:rPr>
            </w:pPr>
          </w:p>
          <w:p w14:paraId="5BB6C19A" w14:textId="45B835B9" w:rsidR="00211E37" w:rsidRPr="00130B16" w:rsidRDefault="00211E37" w:rsidP="00211E37">
            <w:pPr>
              <w:rPr>
                <w:rFonts w:ascii="Cascadia Code" w:hAnsi="Cascadia Code" w:cs="Helvetica"/>
                <w:sz w:val="20"/>
                <w:szCs w:val="20"/>
              </w:rPr>
            </w:pPr>
            <w:r w:rsidRPr="00130B16">
              <w:rPr>
                <w:rFonts w:ascii="Cascadia Code" w:hAnsi="Cascadia Code" w:cs="Helvetica"/>
                <w:sz w:val="20"/>
                <w:szCs w:val="20"/>
              </w:rPr>
              <w:t>int s = 0;</w:t>
            </w:r>
          </w:p>
          <w:p w14:paraId="778F5E96" w14:textId="2D98D882" w:rsidR="00211E37" w:rsidRPr="00130B16" w:rsidRDefault="00211E37" w:rsidP="00211E37">
            <w:pPr>
              <w:rPr>
                <w:rFonts w:ascii="Cascadia Code" w:hAnsi="Cascadia Code" w:cs="Helvetica"/>
                <w:sz w:val="20"/>
                <w:szCs w:val="20"/>
              </w:rPr>
            </w:pPr>
            <w:r w:rsidRPr="00130B16">
              <w:rPr>
                <w:rFonts w:ascii="Cascadia Code" w:hAnsi="Cascadia Code" w:cs="Helvetica"/>
                <w:sz w:val="20"/>
                <w:szCs w:val="20"/>
              </w:rPr>
              <w:t>int r = 5;</w:t>
            </w:r>
          </w:p>
          <w:p w14:paraId="522CA916" w14:textId="1309CE35" w:rsidR="00211E37" w:rsidRPr="00130B16" w:rsidRDefault="00211E37" w:rsidP="00211E37">
            <w:pPr>
              <w:rPr>
                <w:rFonts w:ascii="Cascadia Code" w:hAnsi="Cascadia Code" w:cs="Helvetica"/>
                <w:sz w:val="20"/>
                <w:szCs w:val="20"/>
              </w:rPr>
            </w:pPr>
            <w:r w:rsidRPr="00130B16">
              <w:rPr>
                <w:rFonts w:ascii="Cascadia Code" w:hAnsi="Cascadia Code" w:cs="Helvetica"/>
                <w:sz w:val="20"/>
                <w:szCs w:val="20"/>
              </w:rPr>
              <w:t>while (r&gt;1) {</w:t>
            </w:r>
          </w:p>
          <w:p w14:paraId="165F8FEE" w14:textId="0E04A4F0" w:rsidR="00211E37" w:rsidRPr="00130B16" w:rsidRDefault="00211E37" w:rsidP="00211E37">
            <w:pPr>
              <w:rPr>
                <w:rFonts w:ascii="Cascadia Code" w:hAnsi="Cascadia Code" w:cs="Helvetica"/>
                <w:sz w:val="20"/>
                <w:szCs w:val="20"/>
              </w:rPr>
            </w:pPr>
            <w:r>
              <w:rPr>
                <w:rFonts w:ascii="Cascadia Code" w:hAnsi="Cascadia Code" w:cs="Helvetica"/>
                <w:sz w:val="20"/>
                <w:szCs w:val="20"/>
              </w:rPr>
              <w:t xml:space="preserve">    </w:t>
            </w:r>
            <w:r w:rsidRPr="00130B16">
              <w:rPr>
                <w:rFonts w:ascii="Cascadia Code" w:hAnsi="Cascadia Code" w:cs="Helvetica"/>
                <w:sz w:val="20"/>
                <w:szCs w:val="20"/>
              </w:rPr>
              <w:t>s</w:t>
            </w:r>
            <w:r>
              <w:rPr>
                <w:rFonts w:ascii="Cascadia Code" w:hAnsi="Cascadia Code" w:cs="Helvetica"/>
                <w:sz w:val="20"/>
                <w:szCs w:val="20"/>
              </w:rPr>
              <w:t xml:space="preserve"> </w:t>
            </w:r>
            <w:r w:rsidRPr="00130B16">
              <w:rPr>
                <w:rFonts w:ascii="Cascadia Code" w:hAnsi="Cascadia Code" w:cs="Helvetica"/>
                <w:sz w:val="20"/>
                <w:szCs w:val="20"/>
              </w:rPr>
              <w:t>+=</w:t>
            </w:r>
            <w:r>
              <w:rPr>
                <w:rFonts w:ascii="Cascadia Code" w:hAnsi="Cascadia Code" w:cs="Helvetica"/>
                <w:sz w:val="20"/>
                <w:szCs w:val="20"/>
              </w:rPr>
              <w:t xml:space="preserve"> </w:t>
            </w:r>
            <w:r w:rsidRPr="00130B16">
              <w:rPr>
                <w:rFonts w:ascii="Cascadia Code" w:hAnsi="Cascadia Code" w:cs="Helvetica"/>
                <w:sz w:val="20"/>
                <w:szCs w:val="20"/>
              </w:rPr>
              <w:t>r;</w:t>
            </w:r>
          </w:p>
          <w:p w14:paraId="7E81202B" w14:textId="77777777" w:rsidR="00211E37" w:rsidRDefault="00211E37" w:rsidP="00211E37">
            <w:pPr>
              <w:rPr>
                <w:rFonts w:ascii="Cascadia Code" w:hAnsi="Cascadia Code" w:cs="Helvetica"/>
                <w:sz w:val="20"/>
                <w:szCs w:val="20"/>
              </w:rPr>
            </w:pPr>
            <w:r>
              <w:rPr>
                <w:rFonts w:ascii="Cascadia Code" w:hAnsi="Cascadia Code" w:cs="Helvetica"/>
                <w:sz w:val="20"/>
                <w:szCs w:val="20"/>
              </w:rPr>
              <w:t xml:space="preserve">    </w:t>
            </w:r>
            <w:r w:rsidRPr="00130B16">
              <w:rPr>
                <w:rFonts w:ascii="Cascadia Code" w:hAnsi="Cascadia Code" w:cs="Helvetica"/>
                <w:sz w:val="20"/>
                <w:szCs w:val="20"/>
              </w:rPr>
              <w:t>-- r;</w:t>
            </w:r>
          </w:p>
          <w:p w14:paraId="6B215641" w14:textId="6338361F" w:rsidR="00211E37" w:rsidRPr="00130B16" w:rsidRDefault="00211E37" w:rsidP="00211E37">
            <w:pPr>
              <w:rPr>
                <w:rFonts w:ascii="Cascadia Code" w:hAnsi="Cascadia Code" w:cs="Helvetica"/>
                <w:sz w:val="20"/>
                <w:szCs w:val="20"/>
              </w:rPr>
            </w:pPr>
            <w:r w:rsidRPr="00130B16">
              <w:rPr>
                <w:rFonts w:ascii="Cascadia Code" w:hAnsi="Cascadia Code" w:cs="Helvetica"/>
                <w:sz w:val="20"/>
                <w:szCs w:val="20"/>
              </w:rPr>
              <w:t>}</w:t>
            </w:r>
          </w:p>
          <w:p w14:paraId="551A277B" w14:textId="603F5F9E" w:rsidR="00211E37" w:rsidRDefault="00211E37" w:rsidP="00211E37">
            <w:pPr>
              <w:rPr>
                <w:rFonts w:ascii="Cascadia Code" w:hAnsi="Cascadia Code" w:cs="Helvetica"/>
                <w:sz w:val="20"/>
                <w:szCs w:val="20"/>
              </w:rPr>
            </w:pPr>
            <w:r w:rsidRPr="00130B16">
              <w:rPr>
                <w:rFonts w:ascii="Cascadia Code" w:hAnsi="Cascadia Code" w:cs="Helvetica"/>
                <w:sz w:val="20"/>
                <w:szCs w:val="20"/>
              </w:rPr>
              <w:t xml:space="preserve">System.out.println(r + </w:t>
            </w:r>
            <w:r w:rsidR="00CC7876">
              <w:rPr>
                <w:rFonts w:ascii="Cascadia Code" w:hAnsi="Cascadia Code" w:cs="Helvetica"/>
                <w:sz w:val="20"/>
                <w:szCs w:val="20"/>
              </w:rPr>
              <w:t>"</w:t>
            </w:r>
            <w:r w:rsidRPr="00130B16">
              <w:rPr>
                <w:rFonts w:ascii="Cascadia Code" w:hAnsi="Cascadia Code" w:cs="Helvetica"/>
                <w:sz w:val="20"/>
                <w:szCs w:val="20"/>
              </w:rPr>
              <w:t xml:space="preserve"> </w:t>
            </w:r>
            <w:r w:rsidR="000E6132">
              <w:rPr>
                <w:rFonts w:ascii="Cascadia Code" w:hAnsi="Cascadia Code" w:cs="Helvetica"/>
                <w:sz w:val="20"/>
                <w:szCs w:val="20"/>
              </w:rPr>
              <w:t>"</w:t>
            </w:r>
            <w:r w:rsidRPr="00130B16">
              <w:rPr>
                <w:rFonts w:ascii="Cascadia Code" w:hAnsi="Cascadia Code" w:cs="Helvetica"/>
                <w:sz w:val="20"/>
                <w:szCs w:val="20"/>
              </w:rPr>
              <w:t xml:space="preserve"> + s);</w:t>
            </w:r>
          </w:p>
          <w:p w14:paraId="7A625598" w14:textId="67696ECD" w:rsidR="00211E37" w:rsidRPr="00130B16" w:rsidRDefault="00211E37" w:rsidP="00211E37">
            <w:pPr>
              <w:rPr>
                <w:rFonts w:ascii="Cascadia Code" w:hAnsi="Cascadia Code" w:cs="Helvetica"/>
                <w:sz w:val="20"/>
                <w:szCs w:val="20"/>
              </w:rPr>
            </w:pPr>
          </w:p>
        </w:tc>
        <w:tc>
          <w:tcPr>
            <w:tcW w:w="5395" w:type="dxa"/>
          </w:tcPr>
          <w:p w14:paraId="297AABB8" w14:textId="77777777" w:rsidR="00211E37" w:rsidRPr="00130B16" w:rsidRDefault="00211E37" w:rsidP="00211E37">
            <w:pPr>
              <w:rPr>
                <w:rFonts w:ascii="Cascadia Code" w:hAnsi="Cascadia Code" w:cs="Helvetica"/>
                <w:sz w:val="18"/>
                <w:szCs w:val="18"/>
              </w:rPr>
            </w:pPr>
          </w:p>
        </w:tc>
      </w:tr>
      <w:tr w:rsidR="00211E37" w:rsidRPr="004C3A26" w14:paraId="61AC974E" w14:textId="77777777" w:rsidTr="004C3A26">
        <w:tc>
          <w:tcPr>
            <w:tcW w:w="5395" w:type="dxa"/>
          </w:tcPr>
          <w:p w14:paraId="22B15D19" w14:textId="19766714" w:rsidR="00211E37" w:rsidRPr="00B64F4D" w:rsidRDefault="00881D90" w:rsidP="00211E37">
            <w:pPr>
              <w:rPr>
                <w:rFonts w:ascii="Cascadia Code" w:hAnsi="Cascadia Code" w:cs="Helvetica"/>
                <w:sz w:val="20"/>
                <w:szCs w:val="20"/>
              </w:rPr>
            </w:pPr>
            <w:r>
              <w:rPr>
                <w:rFonts w:ascii="Cascadia Code" w:hAnsi="Cascadia Code" w:cs="Helvetica"/>
                <w:sz w:val="20"/>
                <w:szCs w:val="20"/>
              </w:rPr>
              <w:t>int a = 0</w:t>
            </w:r>
            <w:r w:rsidR="00E70B9F">
              <w:rPr>
                <w:rFonts w:ascii="Cascadia Code" w:hAnsi="Cascadia Code" w:cs="Helvetica"/>
                <w:sz w:val="20"/>
                <w:szCs w:val="20"/>
              </w:rPr>
              <w:t>,</w:t>
            </w:r>
            <w:r>
              <w:rPr>
                <w:rFonts w:ascii="Cascadia Code" w:hAnsi="Cascadia Code" w:cs="Helvetica"/>
                <w:sz w:val="20"/>
                <w:szCs w:val="20"/>
              </w:rPr>
              <w:t xml:space="preserve"> b = 0, c = 0;</w:t>
            </w:r>
          </w:p>
          <w:p w14:paraId="073CB77C" w14:textId="040F12B0" w:rsidR="00211E37" w:rsidRPr="00B64F4D" w:rsidRDefault="00211E37" w:rsidP="00211E37">
            <w:pPr>
              <w:rPr>
                <w:rFonts w:ascii="Cascadia Code" w:hAnsi="Cascadia Code" w:cs="Helvetica"/>
                <w:sz w:val="20"/>
                <w:szCs w:val="20"/>
              </w:rPr>
            </w:pPr>
            <w:r w:rsidRPr="00B64F4D">
              <w:rPr>
                <w:rFonts w:ascii="Cascadia Code" w:hAnsi="Cascadia Code" w:cs="Helvetica"/>
                <w:sz w:val="20"/>
                <w:szCs w:val="20"/>
              </w:rPr>
              <w:t>for (a=1; a&lt;5; ++a) {</w:t>
            </w:r>
          </w:p>
          <w:p w14:paraId="3C057214" w14:textId="77777777" w:rsidR="00211E37" w:rsidRPr="00B64F4D" w:rsidRDefault="00211E37" w:rsidP="00211E37">
            <w:pPr>
              <w:rPr>
                <w:rFonts w:ascii="Cascadia Code" w:hAnsi="Cascadia Code" w:cs="Helvetica"/>
                <w:sz w:val="20"/>
                <w:szCs w:val="20"/>
              </w:rPr>
            </w:pPr>
            <w:r w:rsidRPr="00B64F4D">
              <w:rPr>
                <w:rFonts w:ascii="Cascadia Code" w:hAnsi="Cascadia Code" w:cs="Helvetica"/>
                <w:sz w:val="20"/>
                <w:szCs w:val="20"/>
              </w:rPr>
              <w:t xml:space="preserve">    for (b = 1; b&lt;5; ++b)  </w:t>
            </w:r>
          </w:p>
          <w:p w14:paraId="3F57BBE1" w14:textId="710C1C36" w:rsidR="00211E37" w:rsidRPr="00B64F4D" w:rsidRDefault="00211E37" w:rsidP="00211E37">
            <w:pPr>
              <w:rPr>
                <w:rFonts w:ascii="Cascadia Code" w:hAnsi="Cascadia Code" w:cs="Helvetica"/>
                <w:sz w:val="20"/>
                <w:szCs w:val="20"/>
              </w:rPr>
            </w:pPr>
            <w:r w:rsidRPr="00B64F4D">
              <w:rPr>
                <w:rFonts w:ascii="Cascadia Code" w:hAnsi="Cascadia Code" w:cs="Helvetica"/>
                <w:sz w:val="20"/>
                <w:szCs w:val="20"/>
              </w:rPr>
              <w:t xml:space="preserve">        ++c;</w:t>
            </w:r>
          </w:p>
          <w:p w14:paraId="23CF8A8B" w14:textId="46725A71" w:rsidR="00211E37" w:rsidRPr="00B64F4D" w:rsidRDefault="00211E37" w:rsidP="00211E37">
            <w:pPr>
              <w:rPr>
                <w:rFonts w:ascii="Cascadia Code" w:hAnsi="Cascadia Code" w:cs="Helvetica"/>
                <w:sz w:val="20"/>
                <w:szCs w:val="20"/>
              </w:rPr>
            </w:pPr>
            <w:r w:rsidRPr="00B64F4D">
              <w:rPr>
                <w:rFonts w:ascii="Cascadia Code" w:hAnsi="Cascadia Code" w:cs="Helvetica"/>
                <w:sz w:val="20"/>
                <w:szCs w:val="20"/>
              </w:rPr>
              <w:t>}</w:t>
            </w:r>
          </w:p>
          <w:p w14:paraId="77119F28" w14:textId="77777777" w:rsidR="00211E37" w:rsidRPr="00B64F4D" w:rsidRDefault="00211E37" w:rsidP="00211E37">
            <w:pPr>
              <w:rPr>
                <w:rFonts w:ascii="Cascadia Code" w:hAnsi="Cascadia Code" w:cs="Helvetica"/>
                <w:sz w:val="20"/>
                <w:szCs w:val="20"/>
              </w:rPr>
            </w:pPr>
            <w:r w:rsidRPr="00B64F4D">
              <w:rPr>
                <w:rFonts w:ascii="Cascadia Code" w:hAnsi="Cascadia Code" w:cs="Helvetica"/>
                <w:sz w:val="20"/>
                <w:szCs w:val="20"/>
              </w:rPr>
              <w:t>System.out.println(a + b + c);</w:t>
            </w:r>
          </w:p>
          <w:p w14:paraId="2E2B98BB" w14:textId="7A13B105" w:rsidR="00211E37" w:rsidRPr="00B64F4D" w:rsidRDefault="00211E37" w:rsidP="00211E37">
            <w:pPr>
              <w:rPr>
                <w:rFonts w:ascii="Cascadia Code" w:hAnsi="Cascadia Code" w:cs="Helvetica"/>
                <w:sz w:val="20"/>
                <w:szCs w:val="20"/>
              </w:rPr>
            </w:pPr>
          </w:p>
        </w:tc>
        <w:tc>
          <w:tcPr>
            <w:tcW w:w="5395" w:type="dxa"/>
          </w:tcPr>
          <w:p w14:paraId="598F1885" w14:textId="77777777" w:rsidR="00211E37" w:rsidRPr="00130B16" w:rsidRDefault="00211E37" w:rsidP="00211E37">
            <w:pPr>
              <w:rPr>
                <w:rFonts w:ascii="Cascadia Code" w:hAnsi="Cascadia Code" w:cs="Helvetica"/>
                <w:sz w:val="18"/>
                <w:szCs w:val="18"/>
              </w:rPr>
            </w:pPr>
          </w:p>
        </w:tc>
      </w:tr>
      <w:tr w:rsidR="00211E37" w:rsidRPr="004C3A26" w14:paraId="7EBFCB08" w14:textId="77777777" w:rsidTr="004C3A26">
        <w:tc>
          <w:tcPr>
            <w:tcW w:w="5395" w:type="dxa"/>
          </w:tcPr>
          <w:p w14:paraId="088EE0CD" w14:textId="5753D2A0" w:rsidR="000000AE" w:rsidRDefault="007576CA" w:rsidP="00211E37">
            <w:pPr>
              <w:rPr>
                <w:rFonts w:ascii="Cascadia Code" w:hAnsi="Cascadia Code" w:cs="Helvetica"/>
                <w:lang w:val="es-MX"/>
              </w:rPr>
            </w:pPr>
            <w:r w:rsidRPr="007576CA">
              <w:rPr>
                <w:rFonts w:ascii="Cascadia Code" w:hAnsi="Cascadia Code" w:cs="Helvetica"/>
                <w:lang w:val="es-MX"/>
              </w:rPr>
              <w:t>int e = 0, f = 0, g = 0, h = 0;</w:t>
            </w:r>
          </w:p>
          <w:p w14:paraId="45C42622" w14:textId="77777777" w:rsidR="007576CA" w:rsidRPr="000000AE" w:rsidRDefault="007576CA" w:rsidP="00211E37">
            <w:pPr>
              <w:rPr>
                <w:rFonts w:ascii="Cascadia Code" w:hAnsi="Cascadia Code" w:cs="Helvetica"/>
                <w:sz w:val="20"/>
                <w:szCs w:val="20"/>
                <w:lang w:val="es-MX"/>
              </w:rPr>
            </w:pPr>
          </w:p>
          <w:p w14:paraId="32233EE1" w14:textId="4710C559" w:rsidR="00211E37" w:rsidRPr="000000AE" w:rsidRDefault="00211E37" w:rsidP="00211E37">
            <w:pPr>
              <w:autoSpaceDE w:val="0"/>
              <w:autoSpaceDN w:val="0"/>
              <w:adjustRightInd w:val="0"/>
              <w:rPr>
                <w:rFonts w:ascii="Cascadia Code" w:hAnsi="Cascadia Code" w:cs="Courier New"/>
                <w:lang w:val="es-MX"/>
              </w:rPr>
            </w:pPr>
            <w:r w:rsidRPr="000000AE">
              <w:rPr>
                <w:rFonts w:ascii="Cascadia Code" w:hAnsi="Cascadia Code" w:cs="Courier New"/>
                <w:lang w:val="es-MX"/>
              </w:rPr>
              <w:t>for (</w:t>
            </w:r>
            <w:r w:rsidR="00DC2931" w:rsidRPr="000000AE">
              <w:rPr>
                <w:rFonts w:ascii="Cascadia Code" w:hAnsi="Cascadia Code" w:cs="Courier New"/>
                <w:lang w:val="es-MX"/>
              </w:rPr>
              <w:t xml:space="preserve">int </w:t>
            </w:r>
            <w:r w:rsidRPr="000000AE">
              <w:rPr>
                <w:rFonts w:ascii="Cascadia Code" w:hAnsi="Cascadia Code" w:cs="Courier New"/>
                <w:lang w:val="es-MX"/>
              </w:rPr>
              <w:t>e=1; e&lt;3;</w:t>
            </w:r>
            <w:r w:rsidR="00672C85" w:rsidRPr="000000AE">
              <w:rPr>
                <w:rFonts w:ascii="Cascadia Code" w:hAnsi="Cascadia Code" w:cs="Courier New"/>
                <w:lang w:val="es-MX"/>
              </w:rPr>
              <w:t xml:space="preserve"> </w:t>
            </w:r>
            <w:r w:rsidRPr="000000AE">
              <w:rPr>
                <w:rFonts w:ascii="Cascadia Code" w:hAnsi="Cascadia Code" w:cs="Courier New"/>
                <w:lang w:val="es-MX"/>
              </w:rPr>
              <w:t>++e) {</w:t>
            </w:r>
          </w:p>
          <w:p w14:paraId="6CDE8DB3" w14:textId="4765961F" w:rsidR="00211E37" w:rsidRPr="000000AE" w:rsidRDefault="00211E37" w:rsidP="00211E37">
            <w:pPr>
              <w:autoSpaceDE w:val="0"/>
              <w:autoSpaceDN w:val="0"/>
              <w:adjustRightInd w:val="0"/>
              <w:rPr>
                <w:rFonts w:ascii="Cascadia Code" w:hAnsi="Cascadia Code" w:cs="Courier New"/>
              </w:rPr>
            </w:pPr>
            <w:r w:rsidRPr="000000AE">
              <w:rPr>
                <w:rFonts w:ascii="Cascadia Code" w:hAnsi="Cascadia Code" w:cs="Courier New"/>
                <w:lang w:val="es-MX"/>
              </w:rPr>
              <w:t xml:space="preserve">    </w:t>
            </w:r>
            <w:r w:rsidRPr="000000AE">
              <w:rPr>
                <w:rFonts w:ascii="Cascadia Code" w:hAnsi="Cascadia Code" w:cs="Courier New"/>
              </w:rPr>
              <w:t>for (</w:t>
            </w:r>
            <w:r w:rsidR="00DC2931" w:rsidRPr="000000AE">
              <w:rPr>
                <w:rFonts w:ascii="Cascadia Code" w:hAnsi="Cascadia Code" w:cs="Courier New"/>
              </w:rPr>
              <w:t xml:space="preserve">int </w:t>
            </w:r>
            <w:r w:rsidRPr="000000AE">
              <w:rPr>
                <w:rFonts w:ascii="Cascadia Code" w:hAnsi="Cascadia Code" w:cs="Courier New"/>
              </w:rPr>
              <w:t>f=e; f&lt;4; ++f) {</w:t>
            </w:r>
          </w:p>
          <w:p w14:paraId="50355802" w14:textId="5D20233F" w:rsidR="00211E37" w:rsidRDefault="00211E37" w:rsidP="00211E37">
            <w:pPr>
              <w:tabs>
                <w:tab w:val="left" w:pos="900"/>
              </w:tabs>
              <w:rPr>
                <w:rFonts w:ascii="Cascadia Code" w:hAnsi="Cascadia Code" w:cs="Courier New"/>
              </w:rPr>
            </w:pPr>
            <w:r w:rsidRPr="000000AE">
              <w:rPr>
                <w:rFonts w:ascii="Cascadia Code" w:hAnsi="Cascadia Code" w:cs="Courier New"/>
              </w:rPr>
              <w:t xml:space="preserve">        </w:t>
            </w:r>
            <w:r w:rsidRPr="00B64F4D">
              <w:rPr>
                <w:rFonts w:ascii="Cascadia Code" w:hAnsi="Cascadia Code" w:cs="Courier New"/>
              </w:rPr>
              <w:t>for (</w:t>
            </w:r>
            <w:r w:rsidR="00DC2931">
              <w:rPr>
                <w:rFonts w:ascii="Cascadia Code" w:hAnsi="Cascadia Code" w:cs="Courier New"/>
              </w:rPr>
              <w:t xml:space="preserve">int </w:t>
            </w:r>
            <w:r w:rsidRPr="00B64F4D">
              <w:rPr>
                <w:rFonts w:ascii="Cascadia Code" w:hAnsi="Cascadia Code" w:cs="Courier New"/>
              </w:rPr>
              <w:t xml:space="preserve">g=e; g&lt;f; ++g) </w:t>
            </w:r>
          </w:p>
          <w:p w14:paraId="30EEFDEB" w14:textId="52D57C95" w:rsidR="00211E37" w:rsidRPr="00B64F4D" w:rsidRDefault="00211E37" w:rsidP="00211E37">
            <w:pPr>
              <w:tabs>
                <w:tab w:val="left" w:pos="900"/>
              </w:tabs>
              <w:rPr>
                <w:rFonts w:ascii="Cascadia Code" w:hAnsi="Cascadia Code" w:cs="Courier New"/>
              </w:rPr>
            </w:pPr>
            <w:r>
              <w:rPr>
                <w:rFonts w:ascii="Cascadia Code" w:hAnsi="Cascadia Code" w:cs="Courier New"/>
              </w:rPr>
              <w:t xml:space="preserve">            </w:t>
            </w:r>
            <w:r w:rsidRPr="00B64F4D">
              <w:rPr>
                <w:rFonts w:ascii="Cascadia Code" w:hAnsi="Cascadia Code" w:cs="Courier New"/>
              </w:rPr>
              <w:t>++h;</w:t>
            </w:r>
          </w:p>
          <w:p w14:paraId="5B8FFDCE" w14:textId="4C915262" w:rsidR="00211E37" w:rsidRPr="00B64F4D" w:rsidRDefault="00211E37" w:rsidP="00211E37">
            <w:pPr>
              <w:tabs>
                <w:tab w:val="left" w:pos="900"/>
              </w:tabs>
              <w:rPr>
                <w:rFonts w:ascii="Cascadia Code" w:hAnsi="Cascadia Code" w:cs="Courier New"/>
              </w:rPr>
            </w:pPr>
            <w:r w:rsidRPr="00B64F4D">
              <w:rPr>
                <w:rFonts w:ascii="Cascadia Code" w:hAnsi="Cascadia Code" w:cs="Courier New"/>
              </w:rPr>
              <w:t xml:space="preserve">    }</w:t>
            </w:r>
          </w:p>
          <w:p w14:paraId="2044A232" w14:textId="2E57E210" w:rsidR="00211E37" w:rsidRDefault="00211E37" w:rsidP="00211E37">
            <w:pPr>
              <w:rPr>
                <w:rFonts w:ascii="Cascadia Code" w:hAnsi="Cascadia Code" w:cs="Courier New"/>
              </w:rPr>
            </w:pPr>
            <w:r w:rsidRPr="00B64F4D">
              <w:rPr>
                <w:rFonts w:ascii="Cascadia Code" w:hAnsi="Cascadia Code" w:cs="Courier New"/>
              </w:rPr>
              <w:t>}</w:t>
            </w:r>
          </w:p>
          <w:p w14:paraId="7C885B26" w14:textId="63FAFF25" w:rsidR="009F792A" w:rsidRDefault="009F792A" w:rsidP="00211E37">
            <w:pPr>
              <w:rPr>
                <w:rFonts w:ascii="Cascadia Code" w:hAnsi="Cascadia Code" w:cs="Courier New"/>
                <w:sz w:val="20"/>
                <w:szCs w:val="20"/>
              </w:rPr>
            </w:pPr>
            <w:r>
              <w:rPr>
                <w:rFonts w:ascii="Cascadia Code" w:hAnsi="Cascadia Code" w:cs="Courier New"/>
                <w:sz w:val="20"/>
                <w:szCs w:val="20"/>
              </w:rPr>
              <w:t>System.out.println(e);</w:t>
            </w:r>
          </w:p>
          <w:p w14:paraId="2F1B274D" w14:textId="51CE8C64" w:rsidR="009F792A" w:rsidRPr="00B64F4D" w:rsidRDefault="009F792A" w:rsidP="00211E37">
            <w:pPr>
              <w:rPr>
                <w:rFonts w:ascii="Cascadia Code" w:hAnsi="Cascadia Code" w:cs="Helvetica"/>
                <w:sz w:val="20"/>
                <w:szCs w:val="20"/>
              </w:rPr>
            </w:pPr>
            <w:r>
              <w:rPr>
                <w:rFonts w:ascii="Cascadia Code" w:hAnsi="Cascadia Code" w:cs="Courier New"/>
                <w:sz w:val="20"/>
                <w:szCs w:val="20"/>
              </w:rPr>
              <w:t>System.out.println(f);</w:t>
            </w:r>
          </w:p>
          <w:p w14:paraId="1E0FB97B" w14:textId="46757F83" w:rsidR="00211E37" w:rsidRDefault="009F792A" w:rsidP="00211E37">
            <w:pPr>
              <w:rPr>
                <w:rFonts w:ascii="Cascadia Code" w:hAnsi="Cascadia Code" w:cs="Courier New"/>
                <w:sz w:val="20"/>
                <w:szCs w:val="20"/>
              </w:rPr>
            </w:pPr>
            <w:r>
              <w:rPr>
                <w:rFonts w:ascii="Cascadia Code" w:hAnsi="Cascadia Code" w:cs="Courier New"/>
                <w:sz w:val="20"/>
                <w:szCs w:val="20"/>
              </w:rPr>
              <w:t>System.out.println(g);</w:t>
            </w:r>
          </w:p>
          <w:p w14:paraId="1DBC1520" w14:textId="196043A6" w:rsidR="009F792A" w:rsidRDefault="009F792A" w:rsidP="009F792A">
            <w:pPr>
              <w:rPr>
                <w:rFonts w:ascii="Cascadia Code" w:hAnsi="Cascadia Code" w:cs="Courier New"/>
                <w:sz w:val="20"/>
                <w:szCs w:val="20"/>
              </w:rPr>
            </w:pPr>
            <w:r>
              <w:rPr>
                <w:rFonts w:ascii="Cascadia Code" w:hAnsi="Cascadia Code" w:cs="Courier New"/>
                <w:sz w:val="20"/>
                <w:szCs w:val="20"/>
              </w:rPr>
              <w:t>System.out.println(h);</w:t>
            </w:r>
          </w:p>
          <w:p w14:paraId="3535883E" w14:textId="158AE16E" w:rsidR="009F792A" w:rsidRPr="00B64F4D" w:rsidRDefault="009F792A" w:rsidP="00211E37">
            <w:pPr>
              <w:rPr>
                <w:rFonts w:ascii="Cascadia Code" w:hAnsi="Cascadia Code" w:cs="Helvetica"/>
                <w:sz w:val="20"/>
                <w:szCs w:val="20"/>
              </w:rPr>
            </w:pPr>
          </w:p>
        </w:tc>
        <w:tc>
          <w:tcPr>
            <w:tcW w:w="5395" w:type="dxa"/>
          </w:tcPr>
          <w:p w14:paraId="61B8847E" w14:textId="77777777" w:rsidR="00211E37" w:rsidRPr="00130B16" w:rsidRDefault="00211E37" w:rsidP="00211E37">
            <w:pPr>
              <w:rPr>
                <w:rFonts w:ascii="Cascadia Code" w:hAnsi="Cascadia Code" w:cs="Helvetica"/>
                <w:sz w:val="18"/>
                <w:szCs w:val="18"/>
              </w:rPr>
            </w:pPr>
          </w:p>
        </w:tc>
      </w:tr>
      <w:tr w:rsidR="00ED04EA" w:rsidRPr="004C3A26" w14:paraId="1BB170BB" w14:textId="77777777" w:rsidTr="004C3A26">
        <w:tc>
          <w:tcPr>
            <w:tcW w:w="5395" w:type="dxa"/>
          </w:tcPr>
          <w:p w14:paraId="44BD0CF1" w14:textId="74865FB0" w:rsidR="00ED04EA" w:rsidRPr="00ED04EA" w:rsidRDefault="00ED04EA" w:rsidP="00ED04EA">
            <w:pPr>
              <w:rPr>
                <w:rFonts w:ascii="Cascadia Code" w:hAnsi="Cascadia Code" w:cs="Courier New"/>
                <w:sz w:val="20"/>
                <w:szCs w:val="20"/>
              </w:rPr>
            </w:pPr>
            <w:r w:rsidRPr="00ED04EA">
              <w:rPr>
                <w:rFonts w:ascii="Cascadia Code" w:hAnsi="Cascadia Code" w:cs="Courier New"/>
                <w:sz w:val="20"/>
                <w:szCs w:val="20"/>
              </w:rPr>
              <w:t>String name;</w:t>
            </w:r>
          </w:p>
          <w:p w14:paraId="23A651AB" w14:textId="6211D341" w:rsidR="00ED04EA" w:rsidRPr="00ED04EA" w:rsidRDefault="00ED04EA" w:rsidP="00ED04EA">
            <w:pPr>
              <w:rPr>
                <w:rFonts w:ascii="Cascadia Code" w:hAnsi="Cascadia Code" w:cs="Courier New"/>
                <w:sz w:val="20"/>
                <w:szCs w:val="20"/>
              </w:rPr>
            </w:pPr>
            <w:r w:rsidRPr="00ED04EA">
              <w:rPr>
                <w:rFonts w:ascii="Cascadia Code" w:hAnsi="Cascadia Code" w:cs="Courier New"/>
                <w:sz w:val="20"/>
                <w:szCs w:val="20"/>
              </w:rPr>
              <w:t>int i;</w:t>
            </w:r>
          </w:p>
          <w:p w14:paraId="3E97D7FA" w14:textId="60E2493E" w:rsidR="00ED04EA" w:rsidRPr="00ED04EA" w:rsidRDefault="00ED04EA" w:rsidP="00ED04EA">
            <w:pPr>
              <w:rPr>
                <w:rFonts w:ascii="Cascadia Code" w:hAnsi="Cascadia Code" w:cs="Courier New"/>
                <w:sz w:val="20"/>
                <w:szCs w:val="20"/>
              </w:rPr>
            </w:pPr>
            <w:r w:rsidRPr="00ED04EA">
              <w:rPr>
                <w:rFonts w:ascii="Cascadia Code" w:hAnsi="Cascadia Code" w:cs="Courier New"/>
                <w:sz w:val="20"/>
                <w:szCs w:val="20"/>
              </w:rPr>
              <w:t>boolean startWord;</w:t>
            </w:r>
          </w:p>
          <w:p w14:paraId="624556E7" w14:textId="6420A730" w:rsidR="00ED04EA" w:rsidRPr="00ED04EA" w:rsidRDefault="00ED04EA" w:rsidP="00ED04EA">
            <w:pPr>
              <w:rPr>
                <w:rFonts w:ascii="Cascadia Code" w:hAnsi="Cascadia Code" w:cs="Courier New"/>
                <w:sz w:val="20"/>
                <w:szCs w:val="20"/>
              </w:rPr>
            </w:pPr>
            <w:r w:rsidRPr="00ED04EA">
              <w:rPr>
                <w:rFonts w:ascii="Cascadia Code" w:hAnsi="Cascadia Code" w:cs="Courier New"/>
                <w:sz w:val="20"/>
                <w:szCs w:val="20"/>
              </w:rPr>
              <w:t>name = "Richard M. Nixon";</w:t>
            </w:r>
          </w:p>
          <w:p w14:paraId="1923C7E4" w14:textId="3FEC3111" w:rsidR="00ED04EA" w:rsidRPr="00ED04EA" w:rsidRDefault="00ED04EA" w:rsidP="00ED04EA">
            <w:pPr>
              <w:rPr>
                <w:rFonts w:ascii="Cascadia Code" w:hAnsi="Cascadia Code" w:cs="Courier New"/>
                <w:sz w:val="20"/>
                <w:szCs w:val="20"/>
              </w:rPr>
            </w:pPr>
            <w:r w:rsidRPr="00ED04EA">
              <w:rPr>
                <w:rFonts w:ascii="Cascadia Code" w:hAnsi="Cascadia Code" w:cs="Courier New"/>
                <w:sz w:val="20"/>
                <w:szCs w:val="20"/>
              </w:rPr>
              <w:t>startword = true</w:t>
            </w:r>
            <w:r>
              <w:rPr>
                <w:rFonts w:ascii="Cascadia Code" w:hAnsi="Cascadia Code" w:cs="Courier New"/>
                <w:sz w:val="20"/>
                <w:szCs w:val="20"/>
              </w:rPr>
              <w:t>;</w:t>
            </w:r>
          </w:p>
          <w:p w14:paraId="0CB845DB" w14:textId="63231C89" w:rsidR="00ED04EA" w:rsidRPr="00ED04EA" w:rsidRDefault="00ED04EA" w:rsidP="00ED04EA">
            <w:pPr>
              <w:tabs>
                <w:tab w:val="left" w:pos="426"/>
              </w:tabs>
              <w:rPr>
                <w:rFonts w:ascii="Cascadia Code" w:hAnsi="Cascadia Code" w:cs="Courier New"/>
                <w:sz w:val="20"/>
                <w:szCs w:val="20"/>
              </w:rPr>
            </w:pPr>
            <w:r w:rsidRPr="00ED04EA">
              <w:rPr>
                <w:rFonts w:ascii="Cascadia Code" w:hAnsi="Cascadia Code" w:cs="Courier New"/>
                <w:sz w:val="20"/>
                <w:szCs w:val="20"/>
              </w:rPr>
              <w:t>for (i = 0; i &lt; name.length(); i++){</w:t>
            </w:r>
          </w:p>
          <w:p w14:paraId="145C95BD" w14:textId="25B3B5A3" w:rsidR="00ED04EA" w:rsidRPr="00ED04EA" w:rsidRDefault="00ED04EA" w:rsidP="00ED04EA">
            <w:pPr>
              <w:tabs>
                <w:tab w:val="left" w:pos="426"/>
              </w:tabs>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if</w:t>
            </w:r>
            <w:r>
              <w:rPr>
                <w:rFonts w:ascii="Cascadia Code" w:hAnsi="Cascadia Code" w:cs="Courier New"/>
                <w:sz w:val="20"/>
                <w:szCs w:val="20"/>
              </w:rPr>
              <w:t xml:space="preserve"> </w:t>
            </w:r>
            <w:r w:rsidRPr="00ED04EA">
              <w:rPr>
                <w:rFonts w:ascii="Cascadia Code" w:hAnsi="Cascadia Code" w:cs="Courier New"/>
                <w:sz w:val="20"/>
                <w:szCs w:val="20"/>
              </w:rPr>
              <w:t>(startWord)</w:t>
            </w:r>
          </w:p>
          <w:p w14:paraId="3EE92976" w14:textId="09611D93"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System.out.println(name.charAt(i));</w:t>
            </w:r>
          </w:p>
          <w:p w14:paraId="1098B6E3" w14:textId="6DB84CCB" w:rsidR="00ED04EA" w:rsidRDefault="00ED04EA" w:rsidP="00ED04EA">
            <w:pPr>
              <w:tabs>
                <w:tab w:val="left" w:pos="426"/>
              </w:tabs>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if (name.charAt(i) == ' ')</w:t>
            </w:r>
          </w:p>
          <w:p w14:paraId="196CF0F8" w14:textId="52392E99" w:rsidR="00ED04EA" w:rsidRPr="00ED04EA" w:rsidRDefault="00ED04EA" w:rsidP="00ED04EA">
            <w:pPr>
              <w:tabs>
                <w:tab w:val="left" w:pos="426"/>
              </w:tabs>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startWord = true;</w:t>
            </w:r>
          </w:p>
          <w:p w14:paraId="03650D93" w14:textId="76BD7EFE"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else</w:t>
            </w:r>
          </w:p>
          <w:p w14:paraId="56C66BB6" w14:textId="318F7273"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startWord = false;}</w:t>
            </w:r>
          </w:p>
          <w:p w14:paraId="151EFE82" w14:textId="672682D6"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int x=4; int y=2;</w:t>
            </w:r>
          </w:p>
          <w:p w14:paraId="61168F73" w14:textId="4B763C82"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do {</w:t>
            </w:r>
          </w:p>
          <w:p w14:paraId="398A20E5" w14:textId="5D54113D"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if ((x&gt;=2)||(y&lt;=1)){</w:t>
            </w:r>
          </w:p>
          <w:p w14:paraId="031CBD2C" w14:textId="67D82551"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System.out.println(x);</w:t>
            </w:r>
          </w:p>
          <w:p w14:paraId="249D87D5" w14:textId="77777777" w:rsid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y++;</w:t>
            </w:r>
          </w:p>
          <w:p w14:paraId="0091FB82" w14:textId="60B516C5"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w:t>
            </w:r>
          </w:p>
          <w:p w14:paraId="7B6A5862" w14:textId="654DF99F" w:rsidR="00ED04EA" w:rsidRPr="00ED04EA" w:rsidRDefault="007A2454" w:rsidP="00ED04EA">
            <w:pPr>
              <w:rPr>
                <w:rFonts w:ascii="Cascadia Code" w:hAnsi="Cascadia Code" w:cs="Courier New"/>
                <w:sz w:val="20"/>
                <w:szCs w:val="20"/>
              </w:rPr>
            </w:pPr>
            <w:r>
              <w:rPr>
                <w:rFonts w:ascii="Cascadia Code" w:hAnsi="Cascadia Code" w:cs="Courier New"/>
                <w:sz w:val="20"/>
                <w:szCs w:val="20"/>
              </w:rPr>
              <w:t xml:space="preserve">    </w:t>
            </w:r>
            <w:r w:rsidR="00ED04EA" w:rsidRPr="00ED04EA">
              <w:rPr>
                <w:rFonts w:ascii="Cascadia Code" w:hAnsi="Cascadia Code" w:cs="Courier New"/>
                <w:sz w:val="20"/>
                <w:szCs w:val="20"/>
              </w:rPr>
              <w:t>} while (y &lt; x);</w:t>
            </w:r>
          </w:p>
          <w:p w14:paraId="39CD943E" w14:textId="45A880EF" w:rsidR="00ED04EA" w:rsidRPr="00ED04EA" w:rsidRDefault="00ED04EA" w:rsidP="00ED04EA">
            <w:pPr>
              <w:rPr>
                <w:rFonts w:ascii="Cascadia Code" w:hAnsi="Cascadia Code" w:cs="Courier New"/>
                <w:sz w:val="20"/>
                <w:szCs w:val="20"/>
              </w:rPr>
            </w:pPr>
            <w:r w:rsidRPr="00ED04EA">
              <w:rPr>
                <w:rFonts w:ascii="Cascadia Code" w:hAnsi="Cascadia Code" w:cs="Courier New"/>
                <w:sz w:val="20"/>
                <w:szCs w:val="20"/>
              </w:rPr>
              <w:t>System.out.println(</w:t>
            </w:r>
            <w:r w:rsidR="000E6132">
              <w:rPr>
                <w:rFonts w:ascii="Cascadia Code" w:hAnsi="Cascadia Code" w:cs="Courier New"/>
                <w:sz w:val="20"/>
                <w:szCs w:val="20"/>
              </w:rPr>
              <w:t>“</w:t>
            </w:r>
            <w:r w:rsidRPr="00ED04EA">
              <w:rPr>
                <w:rFonts w:ascii="Cascadia Code" w:hAnsi="Cascadia Code" w:cs="Courier New"/>
                <w:sz w:val="20"/>
                <w:szCs w:val="20"/>
              </w:rPr>
              <w:t>¡fin!</w:t>
            </w:r>
            <w:r w:rsidR="000E6132">
              <w:rPr>
                <w:rFonts w:ascii="Cascadia Code" w:hAnsi="Cascadia Code" w:cs="Courier New"/>
                <w:sz w:val="20"/>
                <w:szCs w:val="20"/>
              </w:rPr>
              <w:t>”</w:t>
            </w:r>
            <w:r w:rsidRPr="00ED04EA">
              <w:rPr>
                <w:rFonts w:ascii="Cascadia Code" w:hAnsi="Cascadia Code" w:cs="Courier New"/>
                <w:sz w:val="20"/>
                <w:szCs w:val="20"/>
              </w:rPr>
              <w:t>);</w:t>
            </w:r>
          </w:p>
          <w:p w14:paraId="795FA6F4" w14:textId="77777777" w:rsidR="00ED04EA" w:rsidRPr="00B64F4D" w:rsidRDefault="00ED04EA" w:rsidP="00211E37">
            <w:pPr>
              <w:rPr>
                <w:rFonts w:ascii="Cascadia Code" w:hAnsi="Cascadia Code" w:cs="Helvetica"/>
                <w:sz w:val="20"/>
                <w:szCs w:val="20"/>
              </w:rPr>
            </w:pPr>
          </w:p>
        </w:tc>
        <w:tc>
          <w:tcPr>
            <w:tcW w:w="5395" w:type="dxa"/>
          </w:tcPr>
          <w:p w14:paraId="6594E210" w14:textId="77777777" w:rsidR="00ED04EA" w:rsidRPr="00130B16" w:rsidRDefault="00ED04EA" w:rsidP="00211E37">
            <w:pPr>
              <w:rPr>
                <w:rFonts w:ascii="Cascadia Code" w:hAnsi="Cascadia Code" w:cs="Helvetica"/>
                <w:sz w:val="18"/>
                <w:szCs w:val="18"/>
              </w:rPr>
            </w:pPr>
          </w:p>
        </w:tc>
      </w:tr>
    </w:tbl>
    <w:p w14:paraId="277C0A0D" w14:textId="085CB8D2" w:rsidR="009F792A" w:rsidRDefault="009F792A">
      <w:pPr>
        <w:rPr>
          <w:rFonts w:ascii="Helvetica" w:hAnsi="Helvetica" w:cs="Helvetica"/>
          <w:b/>
          <w:bCs/>
          <w:lang w:val="es-MX"/>
        </w:rPr>
      </w:pPr>
      <w:r w:rsidRPr="005C7D16">
        <w:rPr>
          <w:rFonts w:ascii="Helvetica" w:hAnsi="Helvetica" w:cs="Helvetica"/>
          <w:b/>
          <w:bCs/>
          <w:lang w:val="es-MX"/>
        </w:rPr>
        <w:br w:type="page"/>
      </w:r>
      <w:r w:rsidR="005C7D16" w:rsidRPr="005C7D16">
        <w:rPr>
          <w:rFonts w:ascii="Helvetica" w:hAnsi="Helvetica" w:cs="Helvetica"/>
          <w:b/>
          <w:bCs/>
          <w:lang w:val="es-MX"/>
        </w:rPr>
        <w:lastRenderedPageBreak/>
        <w:t>Secci</w:t>
      </w:r>
      <w:r w:rsidR="005C7D16">
        <w:rPr>
          <w:rFonts w:ascii="Helvetica" w:hAnsi="Helvetica" w:cs="Helvetica"/>
          <w:b/>
          <w:bCs/>
          <w:lang w:val="es-MX"/>
        </w:rPr>
        <w:t xml:space="preserve">ón 5: Agregue a la entrega de la actividad </w:t>
      </w:r>
      <w:r w:rsidR="003A07BC">
        <w:rPr>
          <w:rFonts w:ascii="Helvetica" w:hAnsi="Helvetica" w:cs="Helvetica"/>
          <w:b/>
          <w:bCs/>
          <w:lang w:val="es-MX"/>
        </w:rPr>
        <w:t>7</w:t>
      </w:r>
      <w:r w:rsidR="005C7D16">
        <w:rPr>
          <w:rFonts w:ascii="Helvetica" w:hAnsi="Helvetica" w:cs="Helvetica"/>
          <w:b/>
          <w:bCs/>
          <w:lang w:val="es-MX"/>
        </w:rPr>
        <w:t xml:space="preserve"> los siguientes programas.</w:t>
      </w:r>
    </w:p>
    <w:p w14:paraId="6EB9FAE9" w14:textId="72A5BE17" w:rsidR="00A84528" w:rsidRPr="00A84528" w:rsidRDefault="00A84528" w:rsidP="00A84528">
      <w:pPr>
        <w:rPr>
          <w:rFonts w:ascii="Helvetica" w:hAnsi="Helvetica" w:cs="Helvetica"/>
          <w:lang w:val="es-MX"/>
        </w:rPr>
      </w:pPr>
      <w:r>
        <w:rPr>
          <w:rFonts w:ascii="Helvetica" w:hAnsi="Helvetica" w:cs="Helvetica"/>
          <w:b/>
          <w:bCs/>
          <w:lang w:val="es-MX"/>
        </w:rPr>
        <w:t xml:space="preserve">Problema </w:t>
      </w:r>
      <w:r w:rsidR="00BA0BB7">
        <w:rPr>
          <w:rFonts w:ascii="Helvetica" w:hAnsi="Helvetica" w:cs="Helvetica"/>
          <w:b/>
          <w:bCs/>
          <w:lang w:val="es-MX"/>
        </w:rPr>
        <w:t>6</w:t>
      </w:r>
      <w:r>
        <w:rPr>
          <w:rFonts w:ascii="Helvetica" w:hAnsi="Helvetica" w:cs="Helvetica"/>
          <w:b/>
          <w:bCs/>
          <w:lang w:val="es-MX"/>
        </w:rPr>
        <w:t xml:space="preserve">: </w:t>
      </w:r>
      <w:r w:rsidRPr="00A84528">
        <w:rPr>
          <w:rFonts w:ascii="Helvetica" w:hAnsi="Helvetica" w:cs="Helvetica"/>
          <w:lang w:val="es-MX"/>
        </w:rPr>
        <w:t>Realiza un programa que permita capturar un número arábigo y te</w:t>
      </w:r>
      <w:r>
        <w:rPr>
          <w:rFonts w:ascii="Helvetica" w:hAnsi="Helvetica" w:cs="Helvetica"/>
          <w:lang w:val="es-MX"/>
        </w:rPr>
        <w:t xml:space="preserve"> imprima</w:t>
      </w:r>
      <w:r w:rsidRPr="00A84528">
        <w:rPr>
          <w:rFonts w:ascii="Helvetica" w:hAnsi="Helvetica" w:cs="Helvetica"/>
          <w:lang w:val="es-MX"/>
        </w:rPr>
        <w:t xml:space="preserve"> como resultado el numero romano correspondiente.</w:t>
      </w:r>
    </w:p>
    <w:p w14:paraId="299F2ABC" w14:textId="77777777" w:rsidR="00A84528" w:rsidRDefault="00A84528" w:rsidP="00A84528">
      <w:pPr>
        <w:rPr>
          <w:rFonts w:ascii="Helvetica" w:hAnsi="Helvetica" w:cs="Helvetica"/>
          <w:lang w:val="es-MX"/>
        </w:rPr>
      </w:pPr>
      <w:r w:rsidRPr="00A84528">
        <w:rPr>
          <w:rFonts w:ascii="Helvetica" w:hAnsi="Helvetica" w:cs="Helvetica"/>
          <w:lang w:val="es-MX"/>
        </w:rPr>
        <w:t>Ej</w:t>
      </w:r>
      <w:r>
        <w:rPr>
          <w:rFonts w:ascii="Helvetica" w:hAnsi="Helvetica" w:cs="Helvetica"/>
          <w:lang w:val="es-MX"/>
        </w:rPr>
        <w:t>emplo:</w:t>
      </w:r>
    </w:p>
    <w:p w14:paraId="59DD7A1D" w14:textId="6C3040B3" w:rsidR="00A84528" w:rsidRDefault="00A84528" w:rsidP="00B73E1D">
      <w:pPr>
        <w:pStyle w:val="ListParagraph"/>
        <w:numPr>
          <w:ilvl w:val="0"/>
          <w:numId w:val="13"/>
        </w:numPr>
        <w:rPr>
          <w:rFonts w:ascii="Helvetica" w:hAnsi="Helvetica" w:cs="Helvetica"/>
          <w:lang w:val="es-MX"/>
        </w:rPr>
      </w:pPr>
      <w:r w:rsidRPr="00A84528">
        <w:rPr>
          <w:rFonts w:ascii="Helvetica" w:hAnsi="Helvetica" w:cs="Helvetica"/>
          <w:lang w:val="es-MX"/>
        </w:rPr>
        <w:t xml:space="preserve">38 </w:t>
      </w:r>
      <w:r w:rsidRPr="00A84528">
        <w:rPr>
          <w:rFonts w:ascii="Helvetica" w:hAnsi="Helvetica" w:cs="Helvetica"/>
        </w:rPr>
        <w:sym w:font="Wingdings" w:char="F0E0"/>
      </w:r>
      <w:r>
        <w:rPr>
          <w:rFonts w:ascii="Helvetica" w:hAnsi="Helvetica" w:cs="Helvetica"/>
        </w:rPr>
        <w:t>”</w:t>
      </w:r>
      <w:r w:rsidRPr="00A84528">
        <w:rPr>
          <w:rFonts w:ascii="Helvetica" w:hAnsi="Helvetica" w:cs="Helvetica"/>
          <w:lang w:val="es-MX"/>
        </w:rPr>
        <w:t>XXXVIII</w:t>
      </w:r>
      <w:r>
        <w:rPr>
          <w:rFonts w:ascii="Helvetica" w:hAnsi="Helvetica" w:cs="Helvetica"/>
          <w:lang w:val="es-MX"/>
        </w:rPr>
        <w:t>”</w:t>
      </w:r>
    </w:p>
    <w:p w14:paraId="122F05BF" w14:textId="0CD7D6DD" w:rsidR="00A84528" w:rsidRDefault="00A84528" w:rsidP="00B73E1D">
      <w:pPr>
        <w:pStyle w:val="ListParagraph"/>
        <w:numPr>
          <w:ilvl w:val="0"/>
          <w:numId w:val="13"/>
        </w:numPr>
        <w:rPr>
          <w:rFonts w:ascii="Helvetica" w:hAnsi="Helvetica" w:cs="Helvetica"/>
          <w:lang w:val="es-MX"/>
        </w:rPr>
      </w:pPr>
      <w:r>
        <w:rPr>
          <w:rFonts w:ascii="Helvetica" w:hAnsi="Helvetica" w:cs="Helvetica"/>
          <w:lang w:val="es-MX"/>
        </w:rPr>
        <w:t xml:space="preserve">15 </w:t>
      </w:r>
      <w:r w:rsidRPr="00A84528">
        <w:rPr>
          <w:rFonts w:ascii="Helvetica" w:hAnsi="Helvetica" w:cs="Helvetica"/>
          <w:lang w:val="es-MX"/>
        </w:rPr>
        <w:sym w:font="Wingdings" w:char="F0E0"/>
      </w:r>
      <w:r>
        <w:rPr>
          <w:rFonts w:ascii="Helvetica" w:hAnsi="Helvetica" w:cs="Helvetica"/>
          <w:lang w:val="es-MX"/>
        </w:rPr>
        <w:t xml:space="preserve"> </w:t>
      </w:r>
      <w:r w:rsidR="00633924">
        <w:rPr>
          <w:rFonts w:ascii="Helvetica" w:hAnsi="Helvetica" w:cs="Helvetica"/>
          <w:lang w:val="es-MX"/>
        </w:rPr>
        <w:t>“</w:t>
      </w:r>
      <w:r>
        <w:rPr>
          <w:rFonts w:ascii="Helvetica" w:hAnsi="Helvetica" w:cs="Helvetica"/>
          <w:lang w:val="es-MX"/>
        </w:rPr>
        <w:t>XV</w:t>
      </w:r>
      <w:r w:rsidR="00633924">
        <w:rPr>
          <w:rFonts w:ascii="Helvetica" w:hAnsi="Helvetica" w:cs="Helvetica"/>
          <w:lang w:val="es-MX"/>
        </w:rPr>
        <w:t>”</w:t>
      </w:r>
      <w:r>
        <w:rPr>
          <w:rFonts w:ascii="Helvetica" w:hAnsi="Helvetica" w:cs="Helvetica"/>
          <w:lang w:val="es-MX"/>
        </w:rPr>
        <w:t xml:space="preserve"> </w:t>
      </w:r>
    </w:p>
    <w:p w14:paraId="00689B2F" w14:textId="373AF40E" w:rsidR="00666686" w:rsidRPr="00BA0BB7" w:rsidRDefault="002F7E35" w:rsidP="00666686">
      <w:pPr>
        <w:pStyle w:val="ListParagraph"/>
        <w:numPr>
          <w:ilvl w:val="0"/>
          <w:numId w:val="13"/>
        </w:numPr>
        <w:rPr>
          <w:rFonts w:ascii="Helvetica" w:hAnsi="Helvetica" w:cs="Helvetica"/>
          <w:lang w:val="es-MX"/>
        </w:rPr>
      </w:pPr>
      <w:r>
        <w:rPr>
          <w:rFonts w:ascii="Helvetica" w:hAnsi="Helvetica" w:cs="Helvetica"/>
          <w:lang w:val="es-MX"/>
        </w:rPr>
        <w:t xml:space="preserve">3 </w:t>
      </w:r>
      <w:r w:rsidRPr="002F7E35">
        <w:rPr>
          <w:rFonts w:ascii="Helvetica" w:hAnsi="Helvetica" w:cs="Helvetica"/>
          <w:lang w:val="es-MX"/>
        </w:rPr>
        <w:sym w:font="Wingdings" w:char="F0E0"/>
      </w:r>
      <w:r>
        <w:rPr>
          <w:rFonts w:ascii="Helvetica" w:hAnsi="Helvetica" w:cs="Helvetica"/>
          <w:lang w:val="es-MX"/>
        </w:rPr>
        <w:t xml:space="preserve"> “III”</w:t>
      </w:r>
    </w:p>
    <w:p w14:paraId="0AD34D07" w14:textId="178D4D0C" w:rsidR="00666686" w:rsidRDefault="00666686" w:rsidP="00A84528">
      <w:pPr>
        <w:rPr>
          <w:rFonts w:ascii="Helvetica" w:hAnsi="Helvetica" w:cs="Helvetica"/>
          <w:lang w:val="es-MX"/>
        </w:rPr>
      </w:pPr>
      <w:r>
        <w:rPr>
          <w:rFonts w:ascii="Helvetica" w:hAnsi="Helvetica" w:cs="Helvetica"/>
          <w:b/>
          <w:bCs/>
          <w:lang w:val="es-MX"/>
        </w:rPr>
        <w:t xml:space="preserve">Problema </w:t>
      </w:r>
      <w:r w:rsidR="00BA0BB7">
        <w:rPr>
          <w:rFonts w:ascii="Helvetica" w:hAnsi="Helvetica" w:cs="Helvetica"/>
          <w:b/>
          <w:bCs/>
          <w:lang w:val="es-MX"/>
        </w:rPr>
        <w:t>7</w:t>
      </w:r>
      <w:r>
        <w:rPr>
          <w:rFonts w:ascii="Helvetica" w:hAnsi="Helvetica" w:cs="Helvetica"/>
          <w:b/>
          <w:bCs/>
          <w:lang w:val="es-MX"/>
        </w:rPr>
        <w:t xml:space="preserve">: </w:t>
      </w:r>
      <w:r w:rsidR="00A84528" w:rsidRPr="00A84528">
        <w:rPr>
          <w:rFonts w:ascii="Helvetica" w:hAnsi="Helvetica" w:cs="Helvetica"/>
          <w:lang w:val="es-MX"/>
        </w:rPr>
        <w:t>Verifica que una fecha sea introducida correctamente y en caso de no serlo, que te permita regresar y corregirla</w:t>
      </w:r>
      <w:r>
        <w:rPr>
          <w:rFonts w:ascii="Helvetica" w:hAnsi="Helvetica" w:cs="Helvetica"/>
          <w:lang w:val="es-MX"/>
        </w:rPr>
        <w:t>:</w:t>
      </w:r>
    </w:p>
    <w:p w14:paraId="05D5A8E1" w14:textId="77777777" w:rsidR="00666686" w:rsidRDefault="00666686" w:rsidP="00A84528">
      <w:pPr>
        <w:rPr>
          <w:rFonts w:ascii="Helvetica" w:hAnsi="Helvetica" w:cs="Helvetica"/>
          <w:lang w:val="es-MX"/>
        </w:rPr>
      </w:pPr>
      <w:r>
        <w:rPr>
          <w:rFonts w:ascii="Helvetica" w:hAnsi="Helvetica" w:cs="Helvetica"/>
          <w:lang w:val="es-MX"/>
        </w:rPr>
        <w:t xml:space="preserve">Ejemplo: </w:t>
      </w:r>
    </w:p>
    <w:tbl>
      <w:tblPr>
        <w:tblStyle w:val="TableGrid"/>
        <w:tblW w:w="0" w:type="auto"/>
        <w:tblLook w:val="04A0" w:firstRow="1" w:lastRow="0" w:firstColumn="1" w:lastColumn="0" w:noHBand="0" w:noVBand="1"/>
      </w:tblPr>
      <w:tblGrid>
        <w:gridCol w:w="5711"/>
      </w:tblGrid>
      <w:tr w:rsidR="00666686" w14:paraId="42A906E8" w14:textId="77777777" w:rsidTr="00666686">
        <w:trPr>
          <w:trHeight w:val="733"/>
        </w:trPr>
        <w:tc>
          <w:tcPr>
            <w:tcW w:w="5711" w:type="dxa"/>
          </w:tcPr>
          <w:p w14:paraId="697AC899" w14:textId="77777777" w:rsidR="00666686" w:rsidRPr="00A84528" w:rsidRDefault="00666686" w:rsidP="00666686">
            <w:pPr>
              <w:rPr>
                <w:rFonts w:ascii="Helvetica" w:hAnsi="Helvetica" w:cs="Helvetica"/>
                <w:lang w:val="es-MX"/>
              </w:rPr>
            </w:pPr>
            <w:r>
              <w:rPr>
                <w:rFonts w:ascii="Helvetica" w:hAnsi="Helvetica" w:cs="Helvetica"/>
                <w:lang w:val="es-MX"/>
              </w:rPr>
              <w:t>2</w:t>
            </w:r>
            <w:r w:rsidRPr="00A84528">
              <w:rPr>
                <w:rFonts w:ascii="Helvetica" w:hAnsi="Helvetica" w:cs="Helvetica"/>
                <w:lang w:val="es-MX"/>
              </w:rPr>
              <w:t>3/14/2015</w:t>
            </w:r>
          </w:p>
          <w:p w14:paraId="1644CADC" w14:textId="13165D73" w:rsidR="00CC0411" w:rsidRDefault="00666686" w:rsidP="00666686">
            <w:pPr>
              <w:rPr>
                <w:rFonts w:ascii="Helvetica" w:hAnsi="Helvetica" w:cs="Helvetica"/>
                <w:lang w:val="es-MX"/>
              </w:rPr>
            </w:pPr>
            <w:r w:rsidRPr="00A84528">
              <w:rPr>
                <w:rFonts w:ascii="Helvetica" w:hAnsi="Helvetica" w:cs="Helvetica"/>
                <w:lang w:val="es-MX"/>
              </w:rPr>
              <w:t>Esa fecha es incorrecta! Por favor teclee de nuevo</w:t>
            </w:r>
          </w:p>
          <w:p w14:paraId="5C0BD16D" w14:textId="6DC62F66" w:rsidR="002623DA" w:rsidRDefault="002623DA" w:rsidP="00666686">
            <w:pPr>
              <w:rPr>
                <w:rFonts w:ascii="Helvetica" w:hAnsi="Helvetica" w:cs="Helvetica"/>
                <w:lang w:val="es-MX"/>
              </w:rPr>
            </w:pPr>
            <w:r>
              <w:rPr>
                <w:rFonts w:ascii="Helvetica" w:hAnsi="Helvetica" w:cs="Helvetica"/>
                <w:lang w:val="es-MX"/>
              </w:rPr>
              <w:t>23/12/2015</w:t>
            </w:r>
          </w:p>
          <w:p w14:paraId="67154494" w14:textId="1BCD07E8" w:rsidR="002623DA" w:rsidRPr="00A84528" w:rsidRDefault="002623DA" w:rsidP="00666686">
            <w:pPr>
              <w:rPr>
                <w:rFonts w:ascii="Helvetica" w:hAnsi="Helvetica" w:cs="Helvetica"/>
                <w:lang w:val="es-MX"/>
              </w:rPr>
            </w:pPr>
            <w:r>
              <w:rPr>
                <w:rFonts w:ascii="Helvetica" w:hAnsi="Helvetica" w:cs="Helvetica"/>
                <w:lang w:val="es-MX"/>
              </w:rPr>
              <w:t>Fecha correcta!</w:t>
            </w:r>
          </w:p>
          <w:p w14:paraId="5E782825" w14:textId="77777777" w:rsidR="00666686" w:rsidRDefault="00666686" w:rsidP="00A84528">
            <w:pPr>
              <w:rPr>
                <w:rFonts w:ascii="Helvetica" w:hAnsi="Helvetica" w:cs="Helvetica"/>
                <w:lang w:val="es-MX"/>
              </w:rPr>
            </w:pPr>
          </w:p>
        </w:tc>
      </w:tr>
    </w:tbl>
    <w:p w14:paraId="25589827" w14:textId="5B6B6083" w:rsidR="00A84528" w:rsidRDefault="00666686" w:rsidP="00A84528">
      <w:pPr>
        <w:rPr>
          <w:rFonts w:ascii="Helvetica" w:hAnsi="Helvetica" w:cs="Helvetica"/>
          <w:lang w:val="es-MX"/>
        </w:rPr>
      </w:pPr>
      <w:r>
        <w:rPr>
          <w:rFonts w:ascii="Helvetica" w:hAnsi="Helvetica" w:cs="Helvetica"/>
          <w:b/>
          <w:bCs/>
          <w:lang w:val="es-MX"/>
        </w:rPr>
        <w:t xml:space="preserve">Problema </w:t>
      </w:r>
      <w:r w:rsidR="00BA0BB7">
        <w:rPr>
          <w:rFonts w:ascii="Helvetica" w:hAnsi="Helvetica" w:cs="Helvetica"/>
          <w:b/>
          <w:bCs/>
          <w:lang w:val="es-MX"/>
        </w:rPr>
        <w:t>8</w:t>
      </w:r>
      <w:r>
        <w:rPr>
          <w:rFonts w:ascii="Helvetica" w:hAnsi="Helvetica" w:cs="Helvetica"/>
          <w:b/>
          <w:bCs/>
          <w:lang w:val="es-MX"/>
        </w:rPr>
        <w:t xml:space="preserve">: </w:t>
      </w:r>
      <w:r>
        <w:rPr>
          <w:rFonts w:ascii="Helvetica" w:hAnsi="Helvetica" w:cs="Helvetica"/>
          <w:lang w:val="es-MX"/>
        </w:rPr>
        <w:t>Dados dos números leídos del teclado, suma todos los números desde num1 hasta num2.</w:t>
      </w:r>
    </w:p>
    <w:p w14:paraId="2DBA9150" w14:textId="5650206D" w:rsidR="00F22CB5" w:rsidRDefault="00F22CB5" w:rsidP="00F22CB5">
      <w:pPr>
        <w:pStyle w:val="ListParagraph"/>
        <w:numPr>
          <w:ilvl w:val="0"/>
          <w:numId w:val="17"/>
        </w:numPr>
        <w:rPr>
          <w:rFonts w:ascii="Helvetica" w:hAnsi="Helvetica" w:cs="Helvetica"/>
          <w:lang w:val="es-MX"/>
        </w:rPr>
      </w:pPr>
      <w:r>
        <w:rPr>
          <w:rFonts w:ascii="Helvetica" w:hAnsi="Helvetica" w:cs="Helvetica"/>
          <w:lang w:val="es-MX"/>
        </w:rPr>
        <w:t xml:space="preserve">1,3 </w:t>
      </w:r>
      <w:r w:rsidRPr="00F22CB5">
        <w:rPr>
          <w:rFonts w:ascii="Helvetica" w:hAnsi="Helvetica" w:cs="Helvetica"/>
          <w:lang w:val="es-MX"/>
        </w:rPr>
        <w:sym w:font="Wingdings" w:char="F0E0"/>
      </w:r>
      <w:r>
        <w:rPr>
          <w:rFonts w:ascii="Helvetica" w:hAnsi="Helvetica" w:cs="Helvetica"/>
          <w:lang w:val="es-MX"/>
        </w:rPr>
        <w:t xml:space="preserve"> 6</w:t>
      </w:r>
    </w:p>
    <w:p w14:paraId="7A6818A3" w14:textId="7240979A" w:rsidR="00F22CB5" w:rsidRDefault="00F22CB5" w:rsidP="00F22CB5">
      <w:pPr>
        <w:pStyle w:val="ListParagraph"/>
        <w:numPr>
          <w:ilvl w:val="0"/>
          <w:numId w:val="17"/>
        </w:numPr>
        <w:rPr>
          <w:rFonts w:ascii="Helvetica" w:hAnsi="Helvetica" w:cs="Helvetica"/>
          <w:lang w:val="es-MX"/>
        </w:rPr>
      </w:pPr>
      <w:r>
        <w:rPr>
          <w:rFonts w:ascii="Helvetica" w:hAnsi="Helvetica" w:cs="Helvetica"/>
          <w:lang w:val="es-MX"/>
        </w:rPr>
        <w:t xml:space="preserve">5, 8 </w:t>
      </w:r>
      <w:r w:rsidRPr="00F22CB5">
        <w:rPr>
          <w:rFonts w:ascii="Helvetica" w:hAnsi="Helvetica" w:cs="Helvetica"/>
          <w:lang w:val="es-MX"/>
        </w:rPr>
        <w:sym w:font="Wingdings" w:char="F0E0"/>
      </w:r>
      <w:r>
        <w:rPr>
          <w:rFonts w:ascii="Helvetica" w:hAnsi="Helvetica" w:cs="Helvetica"/>
          <w:lang w:val="es-MX"/>
        </w:rPr>
        <w:t xml:space="preserve"> 26</w:t>
      </w:r>
    </w:p>
    <w:p w14:paraId="24391A2E" w14:textId="081A5460" w:rsidR="005039E1" w:rsidRPr="00BA0BB7" w:rsidRDefault="00F22CB5" w:rsidP="00A84528">
      <w:pPr>
        <w:pStyle w:val="ListParagraph"/>
        <w:numPr>
          <w:ilvl w:val="0"/>
          <w:numId w:val="17"/>
        </w:numPr>
        <w:rPr>
          <w:rFonts w:ascii="Helvetica" w:hAnsi="Helvetica" w:cs="Helvetica"/>
          <w:lang w:val="es-MX"/>
        </w:rPr>
      </w:pPr>
      <w:r>
        <w:rPr>
          <w:rFonts w:ascii="Helvetica" w:hAnsi="Helvetica" w:cs="Helvetica"/>
          <w:lang w:val="es-MX"/>
        </w:rPr>
        <w:t xml:space="preserve">2,4 </w:t>
      </w:r>
      <w:r w:rsidRPr="00F22CB5">
        <w:rPr>
          <w:rFonts w:ascii="Helvetica" w:hAnsi="Helvetica" w:cs="Helvetica"/>
          <w:lang w:val="es-MX"/>
        </w:rPr>
        <w:sym w:font="Wingdings" w:char="F0E0"/>
      </w:r>
      <w:r>
        <w:rPr>
          <w:rFonts w:ascii="Helvetica" w:hAnsi="Helvetica" w:cs="Helvetica"/>
          <w:lang w:val="es-MX"/>
        </w:rPr>
        <w:t xml:space="preserve"> 9</w:t>
      </w:r>
    </w:p>
    <w:p w14:paraId="48D23DC3" w14:textId="790EF1F4" w:rsidR="003A65F5" w:rsidRDefault="003A65F5" w:rsidP="003A65F5">
      <w:pPr>
        <w:rPr>
          <w:rFonts w:ascii="Helvetica" w:hAnsi="Helvetica" w:cs="Helvetica"/>
          <w:lang w:val="es-MX"/>
        </w:rPr>
      </w:pPr>
      <w:r>
        <w:rPr>
          <w:rFonts w:ascii="Helvetica" w:hAnsi="Helvetica" w:cs="Helvetica"/>
          <w:b/>
          <w:bCs/>
          <w:lang w:val="es-MX"/>
        </w:rPr>
        <w:t xml:space="preserve">Problema </w:t>
      </w:r>
      <w:r w:rsidR="00BA0BB7">
        <w:rPr>
          <w:rFonts w:ascii="Helvetica" w:hAnsi="Helvetica" w:cs="Helvetica"/>
          <w:b/>
          <w:bCs/>
          <w:lang w:val="es-MX"/>
        </w:rPr>
        <w:t>9</w:t>
      </w:r>
      <w:r>
        <w:rPr>
          <w:rFonts w:ascii="Helvetica" w:hAnsi="Helvetica" w:cs="Helvetica"/>
          <w:b/>
          <w:bCs/>
          <w:lang w:val="es-MX"/>
        </w:rPr>
        <w:t xml:space="preserve">: </w:t>
      </w:r>
      <w:r>
        <w:rPr>
          <w:rFonts w:ascii="Helvetica" w:hAnsi="Helvetica" w:cs="Helvetica"/>
          <w:lang w:val="es-MX"/>
        </w:rPr>
        <w:t>Invierte</w:t>
      </w:r>
      <w:r w:rsidRPr="003A65F5">
        <w:rPr>
          <w:rFonts w:ascii="Helvetica" w:hAnsi="Helvetica" w:cs="Helvetica"/>
          <w:lang w:val="es-MX"/>
        </w:rPr>
        <w:t xml:space="preserve"> las cifras de un número entero n.</w:t>
      </w:r>
    </w:p>
    <w:p w14:paraId="381D9FA9" w14:textId="120AE6A1" w:rsidR="005C4D61" w:rsidRPr="005C4D61" w:rsidRDefault="005C4D61" w:rsidP="005C4D61">
      <w:pPr>
        <w:pStyle w:val="ListParagraph"/>
        <w:numPr>
          <w:ilvl w:val="0"/>
          <w:numId w:val="16"/>
        </w:numPr>
        <w:rPr>
          <w:rFonts w:ascii="Helvetica" w:hAnsi="Helvetica" w:cs="Helvetica"/>
          <w:b/>
          <w:bCs/>
          <w:lang w:val="es-MX"/>
        </w:rPr>
      </w:pPr>
      <w:r>
        <w:rPr>
          <w:rFonts w:ascii="Helvetica" w:hAnsi="Helvetica" w:cs="Helvetica"/>
          <w:lang w:val="es-MX"/>
        </w:rPr>
        <w:t xml:space="preserve">123 </w:t>
      </w:r>
      <w:r w:rsidRPr="005C4D61">
        <w:rPr>
          <w:rFonts w:ascii="Helvetica" w:hAnsi="Helvetica" w:cs="Helvetica"/>
        </w:rPr>
        <w:sym w:font="Wingdings" w:char="F0E0"/>
      </w:r>
      <w:r>
        <w:rPr>
          <w:rFonts w:ascii="Helvetica" w:hAnsi="Helvetica" w:cs="Helvetica"/>
        </w:rPr>
        <w:t xml:space="preserve"> 321</w:t>
      </w:r>
    </w:p>
    <w:p w14:paraId="473E7406" w14:textId="7DC13BBB" w:rsidR="005C4D61" w:rsidRPr="005C4D61" w:rsidRDefault="005C4D61" w:rsidP="005C4D61">
      <w:pPr>
        <w:pStyle w:val="ListParagraph"/>
        <w:numPr>
          <w:ilvl w:val="0"/>
          <w:numId w:val="16"/>
        </w:numPr>
        <w:rPr>
          <w:rFonts w:ascii="Helvetica" w:hAnsi="Helvetica" w:cs="Helvetica"/>
          <w:b/>
          <w:bCs/>
          <w:lang w:val="es-MX"/>
        </w:rPr>
      </w:pPr>
      <w:r>
        <w:rPr>
          <w:rFonts w:ascii="Helvetica" w:hAnsi="Helvetica" w:cs="Helvetica"/>
        </w:rPr>
        <w:t xml:space="preserve">5998 </w:t>
      </w:r>
      <w:r w:rsidRPr="005C4D61">
        <w:rPr>
          <w:rFonts w:ascii="Helvetica" w:hAnsi="Helvetica" w:cs="Helvetica"/>
        </w:rPr>
        <w:sym w:font="Wingdings" w:char="F0E0"/>
      </w:r>
      <w:r>
        <w:rPr>
          <w:rFonts w:ascii="Helvetica" w:hAnsi="Helvetica" w:cs="Helvetica"/>
        </w:rPr>
        <w:t xml:space="preserve"> 8995</w:t>
      </w:r>
    </w:p>
    <w:p w14:paraId="1934ABEA" w14:textId="78FB0E15" w:rsidR="003A65F5" w:rsidRPr="00BA0BB7" w:rsidRDefault="005C4D61" w:rsidP="003A65F5">
      <w:pPr>
        <w:pStyle w:val="ListParagraph"/>
        <w:numPr>
          <w:ilvl w:val="0"/>
          <w:numId w:val="16"/>
        </w:numPr>
        <w:rPr>
          <w:rFonts w:ascii="Helvetica" w:hAnsi="Helvetica" w:cs="Helvetica"/>
          <w:b/>
          <w:bCs/>
          <w:lang w:val="es-MX"/>
        </w:rPr>
      </w:pPr>
      <w:r>
        <w:rPr>
          <w:rFonts w:ascii="Helvetica" w:hAnsi="Helvetica" w:cs="Helvetica"/>
        </w:rPr>
        <w:t xml:space="preserve">99 </w:t>
      </w:r>
      <w:r w:rsidRPr="005C4D61">
        <w:rPr>
          <w:rFonts w:ascii="Helvetica" w:hAnsi="Helvetica" w:cs="Helvetica"/>
        </w:rPr>
        <w:sym w:font="Wingdings" w:char="F0E0"/>
      </w:r>
      <w:r>
        <w:rPr>
          <w:rFonts w:ascii="Helvetica" w:hAnsi="Helvetica" w:cs="Helvetica"/>
        </w:rPr>
        <w:t xml:space="preserve"> 99</w:t>
      </w:r>
    </w:p>
    <w:p w14:paraId="54503C09" w14:textId="1482B525" w:rsidR="003A65F5" w:rsidRDefault="003A65F5" w:rsidP="003A65F5">
      <w:pPr>
        <w:rPr>
          <w:rFonts w:ascii="Helvetica" w:hAnsi="Helvetica" w:cs="Helvetica"/>
          <w:b/>
          <w:bCs/>
          <w:lang w:val="es-MX"/>
        </w:rPr>
      </w:pPr>
      <w:r>
        <w:rPr>
          <w:rFonts w:ascii="Helvetica" w:hAnsi="Helvetica" w:cs="Helvetica"/>
          <w:b/>
          <w:bCs/>
          <w:lang w:val="es-MX"/>
        </w:rPr>
        <w:t xml:space="preserve">Problema </w:t>
      </w:r>
      <w:r w:rsidR="00BA0BB7">
        <w:rPr>
          <w:rFonts w:ascii="Helvetica" w:hAnsi="Helvetica" w:cs="Helvetica"/>
          <w:b/>
          <w:bCs/>
          <w:lang w:val="es-MX"/>
        </w:rPr>
        <w:t>10</w:t>
      </w:r>
      <w:r>
        <w:rPr>
          <w:rFonts w:ascii="Helvetica" w:hAnsi="Helvetica" w:cs="Helvetica"/>
          <w:b/>
          <w:bCs/>
          <w:lang w:val="es-MX"/>
        </w:rPr>
        <w:t xml:space="preserve">: </w:t>
      </w:r>
      <w:r w:rsidRPr="003A65F5">
        <w:rPr>
          <w:rFonts w:ascii="Helvetica" w:hAnsi="Helvetica" w:cs="Helvetica"/>
          <w:lang w:val="es-MX"/>
        </w:rPr>
        <w:t>Contar el número de cifras de un entero n.</w:t>
      </w:r>
      <w:r w:rsidR="00E4772B">
        <w:rPr>
          <w:rFonts w:ascii="Helvetica" w:hAnsi="Helvetica" w:cs="Helvetica"/>
          <w:lang w:val="es-MX"/>
        </w:rPr>
        <w:t xml:space="preserve"> </w:t>
      </w:r>
    </w:p>
    <w:p w14:paraId="65EA24B9" w14:textId="02681AF3" w:rsidR="003A65F5" w:rsidRPr="003A65F5" w:rsidRDefault="003A65F5" w:rsidP="003A65F5">
      <w:pPr>
        <w:pStyle w:val="ListParagraph"/>
        <w:numPr>
          <w:ilvl w:val="0"/>
          <w:numId w:val="15"/>
        </w:numPr>
        <w:rPr>
          <w:rFonts w:ascii="Helvetica" w:hAnsi="Helvetica" w:cs="Helvetica"/>
          <w:b/>
          <w:bCs/>
          <w:lang w:val="es-MX"/>
        </w:rPr>
      </w:pPr>
      <w:r>
        <w:rPr>
          <w:rFonts w:ascii="Helvetica" w:hAnsi="Helvetica" w:cs="Helvetica"/>
          <w:lang w:val="es-MX"/>
        </w:rPr>
        <w:t xml:space="preserve">17 </w:t>
      </w:r>
      <w:r w:rsidRPr="003A65F5">
        <w:rPr>
          <w:rFonts w:ascii="Helvetica" w:hAnsi="Helvetica" w:cs="Helvetica"/>
        </w:rPr>
        <w:sym w:font="Wingdings" w:char="F0E0"/>
      </w:r>
      <w:r>
        <w:rPr>
          <w:rFonts w:ascii="Helvetica" w:hAnsi="Helvetica" w:cs="Helvetica"/>
        </w:rPr>
        <w:t xml:space="preserve"> 2</w:t>
      </w:r>
    </w:p>
    <w:p w14:paraId="6EDE991E" w14:textId="40801350" w:rsidR="003A65F5" w:rsidRPr="003A65F5" w:rsidRDefault="003A65F5" w:rsidP="003A65F5">
      <w:pPr>
        <w:pStyle w:val="ListParagraph"/>
        <w:numPr>
          <w:ilvl w:val="0"/>
          <w:numId w:val="15"/>
        </w:numPr>
        <w:rPr>
          <w:rFonts w:ascii="Helvetica" w:hAnsi="Helvetica" w:cs="Helvetica"/>
          <w:b/>
          <w:bCs/>
          <w:lang w:val="es-MX"/>
        </w:rPr>
      </w:pPr>
      <w:r>
        <w:rPr>
          <w:rFonts w:ascii="Helvetica" w:hAnsi="Helvetica" w:cs="Helvetica"/>
        </w:rPr>
        <w:t xml:space="preserve">1339 </w:t>
      </w:r>
      <w:r w:rsidRPr="003A65F5">
        <w:rPr>
          <w:rFonts w:ascii="Helvetica" w:hAnsi="Helvetica" w:cs="Helvetica"/>
        </w:rPr>
        <w:sym w:font="Wingdings" w:char="F0E0"/>
      </w:r>
      <w:r>
        <w:rPr>
          <w:rFonts w:ascii="Helvetica" w:hAnsi="Helvetica" w:cs="Helvetica"/>
        </w:rPr>
        <w:t xml:space="preserve"> 4</w:t>
      </w:r>
    </w:p>
    <w:p w14:paraId="7026CF23" w14:textId="39930DB3" w:rsidR="00A31455" w:rsidRPr="00BA0BB7" w:rsidRDefault="005168EF" w:rsidP="00A31455">
      <w:pPr>
        <w:pStyle w:val="ListParagraph"/>
        <w:numPr>
          <w:ilvl w:val="0"/>
          <w:numId w:val="15"/>
        </w:numPr>
        <w:rPr>
          <w:rFonts w:ascii="Helvetica" w:hAnsi="Helvetica" w:cs="Helvetica"/>
          <w:b/>
          <w:bCs/>
          <w:lang w:val="es-MX"/>
        </w:rPr>
      </w:pPr>
      <w:r>
        <w:rPr>
          <w:rFonts w:ascii="Helvetica" w:hAnsi="Helvetica" w:cs="Helvetica"/>
          <w:lang w:val="es-MX"/>
        </w:rPr>
        <w:t>-123</w:t>
      </w:r>
      <w:r w:rsidR="003A65F5">
        <w:rPr>
          <w:rFonts w:ascii="Helvetica" w:hAnsi="Helvetica" w:cs="Helvetica"/>
          <w:lang w:val="es-MX"/>
        </w:rPr>
        <w:t xml:space="preserve"> </w:t>
      </w:r>
      <w:r w:rsidR="003A65F5" w:rsidRPr="003A65F5">
        <w:rPr>
          <w:rFonts w:ascii="Helvetica" w:hAnsi="Helvetica" w:cs="Helvetica"/>
          <w:lang w:val="es-MX"/>
        </w:rPr>
        <w:sym w:font="Wingdings" w:char="F0E0"/>
      </w:r>
      <w:r w:rsidR="003A65F5">
        <w:rPr>
          <w:rFonts w:ascii="Helvetica" w:hAnsi="Helvetica" w:cs="Helvetica"/>
          <w:lang w:val="es-MX"/>
        </w:rPr>
        <w:t xml:space="preserve"> </w:t>
      </w:r>
      <w:r>
        <w:rPr>
          <w:rFonts w:ascii="Helvetica" w:hAnsi="Helvetica" w:cs="Helvetica"/>
          <w:lang w:val="es-MX"/>
        </w:rPr>
        <w:t>3</w:t>
      </w:r>
    </w:p>
    <w:p w14:paraId="020441EA" w14:textId="77777777" w:rsidR="00DC2DDA" w:rsidRDefault="00DC2DDA">
      <w:pPr>
        <w:rPr>
          <w:rFonts w:ascii="Helvetica" w:hAnsi="Helvetica" w:cs="Helvetica"/>
          <w:b/>
          <w:bCs/>
          <w:lang w:val="es-MX"/>
        </w:rPr>
      </w:pPr>
      <w:r>
        <w:rPr>
          <w:rFonts w:ascii="Helvetica" w:hAnsi="Helvetica" w:cs="Helvetica"/>
          <w:b/>
          <w:bCs/>
          <w:lang w:val="es-MX"/>
        </w:rPr>
        <w:br w:type="page"/>
      </w:r>
    </w:p>
    <w:p w14:paraId="39A88725" w14:textId="1E046192" w:rsidR="00A31455" w:rsidRDefault="00A31455" w:rsidP="00A31455">
      <w:pPr>
        <w:rPr>
          <w:rFonts w:ascii="Helvetica" w:hAnsi="Helvetica" w:cs="Helvetica"/>
          <w:lang w:val="es-MX"/>
        </w:rPr>
      </w:pPr>
      <w:r>
        <w:rPr>
          <w:rFonts w:ascii="Helvetica" w:hAnsi="Helvetica" w:cs="Helvetica"/>
          <w:b/>
          <w:bCs/>
          <w:lang w:val="es-MX"/>
        </w:rPr>
        <w:lastRenderedPageBreak/>
        <w:t xml:space="preserve">Problema </w:t>
      </w:r>
      <w:r w:rsidR="00640E64">
        <w:rPr>
          <w:rFonts w:ascii="Helvetica" w:hAnsi="Helvetica" w:cs="Helvetica"/>
          <w:b/>
          <w:bCs/>
          <w:lang w:val="es-MX"/>
        </w:rPr>
        <w:t>Reto #1</w:t>
      </w:r>
      <w:r>
        <w:rPr>
          <w:rFonts w:ascii="Helvetica" w:hAnsi="Helvetica" w:cs="Helvetica"/>
          <w:b/>
          <w:bCs/>
          <w:lang w:val="es-MX"/>
        </w:rPr>
        <w:t xml:space="preserve">: </w:t>
      </w:r>
      <w:r w:rsidRPr="003A07BC">
        <w:rPr>
          <w:rFonts w:ascii="Helvetica" w:hAnsi="Helvetica" w:cs="Helvetica"/>
          <w:lang w:val="es-MX"/>
        </w:rPr>
        <w:t xml:space="preserve">El campus Prepa Tec Garza </w:t>
      </w:r>
      <w:r>
        <w:rPr>
          <w:rFonts w:ascii="Helvetica" w:hAnsi="Helvetica" w:cs="Helvetica"/>
          <w:lang w:val="es-MX"/>
        </w:rPr>
        <w:t>Lagüera</w:t>
      </w:r>
      <w:r w:rsidRPr="003A07BC">
        <w:rPr>
          <w:rFonts w:ascii="Helvetica" w:hAnsi="Helvetica" w:cs="Helvetica"/>
          <w:lang w:val="es-MX"/>
        </w:rPr>
        <w:t xml:space="preserve"> ha sido víctima de un ataque de insectos, y la compañía local</w:t>
      </w:r>
      <w:r>
        <w:rPr>
          <w:rFonts w:ascii="Helvetica" w:hAnsi="Helvetica" w:cs="Helvetica"/>
          <w:lang w:val="es-MX"/>
        </w:rPr>
        <w:t xml:space="preserve"> </w:t>
      </w:r>
      <w:r w:rsidRPr="003A07BC">
        <w:rPr>
          <w:rFonts w:ascii="Helvetica" w:hAnsi="Helvetica" w:cs="Helvetica"/>
          <w:lang w:val="es-MX"/>
        </w:rPr>
        <w:t>Debugging Experts Inc ¡es la única que puede salvarla! Tu eres parte del equipo de Simulación</w:t>
      </w:r>
      <w:r>
        <w:rPr>
          <w:rFonts w:ascii="Helvetica" w:hAnsi="Helvetica" w:cs="Helvetica"/>
          <w:lang w:val="es-MX"/>
        </w:rPr>
        <w:t xml:space="preserve"> </w:t>
      </w:r>
      <w:r w:rsidRPr="003A07BC">
        <w:rPr>
          <w:rFonts w:ascii="Helvetica" w:hAnsi="Helvetica" w:cs="Helvetica"/>
          <w:lang w:val="es-MX"/>
        </w:rPr>
        <w:t>Estratégica, y tu tarea es diseñar un programa que ilustre lo que pasaría en los diferentes edificios</w:t>
      </w:r>
      <w:r>
        <w:rPr>
          <w:rFonts w:ascii="Helvetica" w:hAnsi="Helvetica" w:cs="Helvetica"/>
          <w:lang w:val="es-MX"/>
        </w:rPr>
        <w:t xml:space="preserve"> </w:t>
      </w:r>
      <w:r w:rsidRPr="003A07BC">
        <w:rPr>
          <w:rFonts w:ascii="Helvetica" w:hAnsi="Helvetica" w:cs="Helvetica"/>
          <w:lang w:val="es-MX"/>
        </w:rPr>
        <w:t>de la prepa si la infestación no es controlada.</w:t>
      </w:r>
      <w:r>
        <w:rPr>
          <w:rFonts w:ascii="Helvetica" w:hAnsi="Helvetica" w:cs="Helvetica"/>
          <w:lang w:val="es-MX"/>
        </w:rPr>
        <w:t xml:space="preserve"> </w:t>
      </w:r>
      <w:r w:rsidRPr="003A07BC">
        <w:rPr>
          <w:rFonts w:ascii="Helvetica" w:hAnsi="Helvetica" w:cs="Helvetica"/>
          <w:lang w:val="es-MX"/>
        </w:rPr>
        <w:t>Tienes la siguiente información:</w:t>
      </w:r>
      <w:r>
        <w:rPr>
          <w:rFonts w:ascii="Helvetica" w:hAnsi="Helvetica" w:cs="Helvetica"/>
          <w:lang w:val="es-MX"/>
        </w:rPr>
        <w:t xml:space="preserve"> </w:t>
      </w:r>
    </w:p>
    <w:p w14:paraId="11557035" w14:textId="77777777" w:rsidR="00A31455" w:rsidRDefault="00A31455" w:rsidP="00A31455">
      <w:pPr>
        <w:pStyle w:val="ListParagraph"/>
        <w:numPr>
          <w:ilvl w:val="0"/>
          <w:numId w:val="10"/>
        </w:numPr>
        <w:rPr>
          <w:rFonts w:ascii="Helvetica" w:hAnsi="Helvetica" w:cs="Helvetica"/>
          <w:lang w:val="es-MX"/>
        </w:rPr>
      </w:pPr>
      <w:r w:rsidRPr="003A07BC">
        <w:rPr>
          <w:rFonts w:ascii="Helvetica" w:hAnsi="Helvetica" w:cs="Helvetica"/>
          <w:lang w:val="es-MX"/>
        </w:rPr>
        <w:t>Cada insecto tiene un volumen aproximado de 0.002 metros cúbicos.</w:t>
      </w:r>
    </w:p>
    <w:p w14:paraId="15BE6BF6" w14:textId="77777777" w:rsidR="00A31455" w:rsidRDefault="00A31455" w:rsidP="00A31455">
      <w:pPr>
        <w:pStyle w:val="ListParagraph"/>
        <w:numPr>
          <w:ilvl w:val="0"/>
          <w:numId w:val="10"/>
        </w:numPr>
        <w:rPr>
          <w:rFonts w:ascii="Helvetica" w:hAnsi="Helvetica" w:cs="Helvetica"/>
          <w:lang w:val="es-MX"/>
        </w:rPr>
      </w:pPr>
      <w:r w:rsidRPr="003A07BC">
        <w:rPr>
          <w:rFonts w:ascii="Helvetica" w:hAnsi="Helvetica" w:cs="Helvetica"/>
          <w:lang w:val="es-MX"/>
        </w:rPr>
        <w:t xml:space="preserve">Los insectos se </w:t>
      </w:r>
      <w:r>
        <w:rPr>
          <w:rFonts w:ascii="Helvetica" w:hAnsi="Helvetica" w:cs="Helvetica"/>
          <w:lang w:val="es-MX"/>
        </w:rPr>
        <w:t>multiplican</w:t>
      </w:r>
      <w:r w:rsidRPr="003A07BC">
        <w:rPr>
          <w:rFonts w:ascii="Helvetica" w:hAnsi="Helvetica" w:cs="Helvetica"/>
          <w:lang w:val="es-MX"/>
        </w:rPr>
        <w:t xml:space="preserve"> a una razón de </w:t>
      </w:r>
      <w:r>
        <w:rPr>
          <w:rFonts w:ascii="Helvetica" w:hAnsi="Helvetica" w:cs="Helvetica"/>
          <w:lang w:val="es-MX"/>
        </w:rPr>
        <w:t>0.</w:t>
      </w:r>
      <w:r w:rsidRPr="003A07BC">
        <w:rPr>
          <w:rFonts w:ascii="Helvetica" w:hAnsi="Helvetica" w:cs="Helvetica"/>
          <w:lang w:val="es-MX"/>
        </w:rPr>
        <w:t>95 cada semana.</w:t>
      </w:r>
    </w:p>
    <w:p w14:paraId="45407384" w14:textId="77777777" w:rsidR="00A31455" w:rsidRDefault="00A31455" w:rsidP="00A31455">
      <w:pPr>
        <w:pStyle w:val="ListParagraph"/>
        <w:numPr>
          <w:ilvl w:val="0"/>
          <w:numId w:val="10"/>
        </w:numPr>
        <w:rPr>
          <w:rFonts w:ascii="Helvetica" w:hAnsi="Helvetica" w:cs="Helvetica"/>
          <w:lang w:val="es-MX"/>
        </w:rPr>
      </w:pPr>
      <w:r w:rsidRPr="003A07BC">
        <w:rPr>
          <w:rFonts w:ascii="Helvetica" w:hAnsi="Helvetica" w:cs="Helvetica"/>
          <w:lang w:val="es-MX"/>
        </w:rPr>
        <w:t>El volumen inicial de insectos en cada edificio es de 2 metros cúbicos.</w:t>
      </w:r>
    </w:p>
    <w:p w14:paraId="549C5CCD" w14:textId="77777777" w:rsidR="00A31455" w:rsidRDefault="00A31455" w:rsidP="00A31455">
      <w:pPr>
        <w:rPr>
          <w:rFonts w:ascii="Helvetica" w:hAnsi="Helvetica" w:cs="Helvetica"/>
          <w:lang w:val="es-MX"/>
        </w:rPr>
      </w:pPr>
      <w:r w:rsidRPr="003A07BC">
        <w:rPr>
          <w:rFonts w:ascii="Helvetica" w:hAnsi="Helvetica" w:cs="Helvetica"/>
          <w:lang w:val="es-MX"/>
        </w:rPr>
        <w:t>Diseña un algoritmo que:</w:t>
      </w:r>
    </w:p>
    <w:p w14:paraId="0DA11A1D" w14:textId="77777777" w:rsidR="00A31455" w:rsidRDefault="00A31455" w:rsidP="00A31455">
      <w:pPr>
        <w:pStyle w:val="ListParagraph"/>
        <w:numPr>
          <w:ilvl w:val="0"/>
          <w:numId w:val="11"/>
        </w:numPr>
        <w:rPr>
          <w:rFonts w:ascii="Helvetica" w:hAnsi="Helvetica" w:cs="Helvetica"/>
          <w:lang w:val="es-MX"/>
        </w:rPr>
      </w:pPr>
      <w:r w:rsidRPr="003A07BC">
        <w:rPr>
          <w:rFonts w:ascii="Helvetica" w:hAnsi="Helvetica" w:cs="Helvetica"/>
          <w:lang w:val="es-MX"/>
        </w:rPr>
        <w:t>Reciba como entrada el volumen total del edificio.</w:t>
      </w:r>
    </w:p>
    <w:p w14:paraId="787384C0" w14:textId="77777777" w:rsidR="00A31455" w:rsidRDefault="00A31455" w:rsidP="00A31455">
      <w:pPr>
        <w:pStyle w:val="ListParagraph"/>
        <w:numPr>
          <w:ilvl w:val="0"/>
          <w:numId w:val="11"/>
        </w:numPr>
        <w:rPr>
          <w:rFonts w:ascii="Helvetica" w:hAnsi="Helvetica" w:cs="Helvetica"/>
          <w:lang w:val="es-MX"/>
        </w:rPr>
      </w:pPr>
      <w:r w:rsidRPr="003A07BC">
        <w:rPr>
          <w:rFonts w:ascii="Helvetica" w:hAnsi="Helvetica" w:cs="Helvetica"/>
          <w:lang w:val="es-MX"/>
        </w:rPr>
        <w:t>Despliegue el volumen de insectos y el porcentaje de volumen ocupado por insectos de cada</w:t>
      </w:r>
      <w:r>
        <w:rPr>
          <w:rFonts w:ascii="Helvetica" w:hAnsi="Helvetica" w:cs="Helvetica"/>
          <w:lang w:val="es-MX"/>
        </w:rPr>
        <w:t xml:space="preserve"> </w:t>
      </w:r>
      <w:r w:rsidRPr="003A07BC">
        <w:rPr>
          <w:rFonts w:ascii="Helvetica" w:hAnsi="Helvetica" w:cs="Helvetica"/>
          <w:lang w:val="es-MX"/>
        </w:rPr>
        <w:t>semana, hasta que el volumen de insectos sea mayor al volumen total del edificio.</w:t>
      </w:r>
    </w:p>
    <w:p w14:paraId="0488EE65" w14:textId="77777777" w:rsidR="00A31455" w:rsidRDefault="00A31455" w:rsidP="00A31455">
      <w:pPr>
        <w:rPr>
          <w:rFonts w:ascii="Helvetica" w:hAnsi="Helvetica" w:cs="Helvetica"/>
          <w:lang w:val="es-MX"/>
        </w:rPr>
      </w:pPr>
      <w:r>
        <w:rPr>
          <w:rFonts w:ascii="Helvetica" w:hAnsi="Helvetica" w:cs="Helvetica"/>
          <w:lang w:val="es-MX"/>
        </w:rPr>
        <w:t xml:space="preserve">Ejemplo: </w:t>
      </w:r>
    </w:p>
    <w:tbl>
      <w:tblPr>
        <w:tblStyle w:val="TableGrid"/>
        <w:tblW w:w="0" w:type="auto"/>
        <w:tblLook w:val="04A0" w:firstRow="1" w:lastRow="0" w:firstColumn="1" w:lastColumn="0" w:noHBand="0" w:noVBand="1"/>
      </w:tblPr>
      <w:tblGrid>
        <w:gridCol w:w="3314"/>
      </w:tblGrid>
      <w:tr w:rsidR="00A31455" w14:paraId="2776E95D" w14:textId="77777777" w:rsidTr="00BF32C2">
        <w:trPr>
          <w:trHeight w:val="2597"/>
        </w:trPr>
        <w:tc>
          <w:tcPr>
            <w:tcW w:w="3314" w:type="dxa"/>
          </w:tcPr>
          <w:p w14:paraId="142E3BEA"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Ingresa el tamaño del edificio (m3): 50</w:t>
            </w:r>
          </w:p>
          <w:p w14:paraId="4CBD325A" w14:textId="77777777" w:rsidR="00A31455" w:rsidRPr="00C2193F" w:rsidRDefault="00A31455" w:rsidP="00BF32C2">
            <w:pPr>
              <w:rPr>
                <w:rFonts w:ascii="Helvetica" w:hAnsi="Helvetica" w:cs="Helvetica"/>
                <w:sz w:val="16"/>
                <w:szCs w:val="16"/>
                <w:lang w:val="es-MX"/>
              </w:rPr>
            </w:pPr>
          </w:p>
          <w:p w14:paraId="114173B0"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Comenzando cálculo…</w:t>
            </w:r>
          </w:p>
          <w:p w14:paraId="16FFDF96" w14:textId="77777777" w:rsidR="00A31455" w:rsidRPr="00C2193F" w:rsidRDefault="00A31455" w:rsidP="00BF32C2">
            <w:pPr>
              <w:rPr>
                <w:rFonts w:ascii="Helvetica" w:hAnsi="Helvetica" w:cs="Helvetica"/>
                <w:sz w:val="16"/>
                <w:szCs w:val="16"/>
                <w:lang w:val="es-MX"/>
              </w:rPr>
            </w:pPr>
          </w:p>
          <w:p w14:paraId="71313D41"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Semana 1: 3.90 m3 (7.80%).</w:t>
            </w:r>
          </w:p>
          <w:p w14:paraId="0907D68F"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La peste es controlable.</w:t>
            </w:r>
          </w:p>
          <w:p w14:paraId="0CBEEDD1"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Semana 2: 7.60 m3 (15.21%).</w:t>
            </w:r>
          </w:p>
          <w:p w14:paraId="13B61171"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La peste es controlable.</w:t>
            </w:r>
          </w:p>
          <w:p w14:paraId="4AC7DD76"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Semana 3: 14.83 m3 (29.66%).</w:t>
            </w:r>
          </w:p>
          <w:p w14:paraId="7087E7A8"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La peste es controlable.</w:t>
            </w:r>
          </w:p>
          <w:p w14:paraId="28CF1889"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Semana 4: 28.92 m3 (57.84%).</w:t>
            </w:r>
          </w:p>
          <w:p w14:paraId="2BED0707"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La peste es controlable.</w:t>
            </w:r>
          </w:p>
          <w:p w14:paraId="3F33676B"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Semana 5: 56.39 m3 (112.78%).</w:t>
            </w:r>
          </w:p>
          <w:p w14:paraId="32133F7A" w14:textId="77777777" w:rsidR="00A31455" w:rsidRDefault="00A31455" w:rsidP="00BF32C2">
            <w:pPr>
              <w:rPr>
                <w:rFonts w:ascii="Helvetica" w:hAnsi="Helvetica" w:cs="Helvetica"/>
                <w:lang w:val="es-MX"/>
              </w:rPr>
            </w:pPr>
            <w:r w:rsidRPr="00C2193F">
              <w:rPr>
                <w:rFonts w:ascii="Helvetica" w:hAnsi="Helvetica" w:cs="Helvetica"/>
                <w:sz w:val="16"/>
                <w:szCs w:val="16"/>
                <w:lang w:val="es-MX"/>
              </w:rPr>
              <w:t>La peste se saldría de control. ¡Corran!</w:t>
            </w:r>
          </w:p>
        </w:tc>
      </w:tr>
    </w:tbl>
    <w:p w14:paraId="17E3578D" w14:textId="77777777" w:rsidR="00A31455" w:rsidRDefault="00A31455" w:rsidP="00A31455">
      <w:pPr>
        <w:rPr>
          <w:rFonts w:ascii="Helvetica" w:hAnsi="Helvetica" w:cs="Helvetica"/>
          <w:lang w:val="es-MX"/>
        </w:rPr>
      </w:pPr>
    </w:p>
    <w:p w14:paraId="7588637C" w14:textId="77777777" w:rsidR="008B1B8C" w:rsidRDefault="00D53710" w:rsidP="00A31455">
      <w:pPr>
        <w:rPr>
          <w:rFonts w:ascii="Helvetica" w:hAnsi="Helvetica" w:cs="Helvetica"/>
          <w:b/>
          <w:bCs/>
          <w:lang w:val="es-MX"/>
        </w:rPr>
      </w:pPr>
      <w:r>
        <w:rPr>
          <w:rFonts w:ascii="Helvetica" w:hAnsi="Helvetica" w:cs="Helvetica"/>
          <w:b/>
          <w:bCs/>
          <w:lang w:val="es-MX"/>
        </w:rPr>
        <w:t>Problema Reto #2:</w:t>
      </w:r>
      <w:r w:rsidR="00A31455">
        <w:rPr>
          <w:rFonts w:ascii="Helvetica" w:hAnsi="Helvetica" w:cs="Helvetica"/>
          <w:b/>
          <w:bCs/>
          <w:lang w:val="es-MX"/>
        </w:rPr>
        <w:t xml:space="preserve"> </w:t>
      </w:r>
    </w:p>
    <w:p w14:paraId="07A269A2" w14:textId="32E65485" w:rsidR="00A31455" w:rsidRPr="008B1B8C" w:rsidRDefault="008B1B8C" w:rsidP="00DD1649">
      <w:pPr>
        <w:pStyle w:val="ListParagraph"/>
        <w:numPr>
          <w:ilvl w:val="0"/>
          <w:numId w:val="18"/>
        </w:numPr>
        <w:rPr>
          <w:rFonts w:ascii="Helvetica" w:hAnsi="Helvetica" w:cs="Helvetica"/>
          <w:lang w:val="es-MX"/>
        </w:rPr>
      </w:pPr>
      <w:r w:rsidRPr="008B1B8C">
        <w:rPr>
          <w:rFonts w:ascii="Helvetica" w:hAnsi="Helvetica" w:cs="Helvetica"/>
          <w:lang w:val="es-MX"/>
        </w:rPr>
        <w:t>Despliegue el mensaje “La peste es controlable” mientras el insecticida generado por la compañía pueda matar al total de insectos. Cuando el insecticida generado no pueda matar el total de insectos, deberá desplegar un mensaje que diga “La peste se saldría de control. ¡Corran!”.</w:t>
      </w:r>
      <w:r>
        <w:rPr>
          <w:rFonts w:ascii="Helvetica" w:hAnsi="Helvetica" w:cs="Helvetica"/>
          <w:lang w:val="es-MX"/>
        </w:rPr>
        <w:t xml:space="preserve"> Considera que </w:t>
      </w:r>
      <w:r w:rsidR="00A31455" w:rsidRPr="008B1B8C">
        <w:rPr>
          <w:rFonts w:ascii="Helvetica" w:hAnsi="Helvetica" w:cs="Helvetica"/>
          <w:lang w:val="es-MX"/>
        </w:rPr>
        <w:t>Debugging Experts Inc. puede producir 10 litros de insecticida por semana</w:t>
      </w:r>
      <w:r>
        <w:rPr>
          <w:rFonts w:ascii="Helvetica" w:hAnsi="Helvetica" w:cs="Helvetica"/>
          <w:lang w:val="es-MX"/>
        </w:rPr>
        <w:t>, y c</w:t>
      </w:r>
      <w:r w:rsidR="00A31455" w:rsidRPr="008B1B8C">
        <w:rPr>
          <w:rFonts w:ascii="Helvetica" w:hAnsi="Helvetica" w:cs="Helvetica"/>
          <w:lang w:val="es-MX"/>
        </w:rPr>
        <w:t>ada litro de insecticida es suficiente para matar 400 insectos.</w:t>
      </w:r>
    </w:p>
    <w:p w14:paraId="20D8D678" w14:textId="77777777" w:rsidR="00A31455" w:rsidRPr="00A31455" w:rsidRDefault="00A31455" w:rsidP="00A31455">
      <w:pPr>
        <w:rPr>
          <w:rFonts w:ascii="Helvetica" w:hAnsi="Helvetica" w:cs="Helvetica"/>
          <w:b/>
          <w:bCs/>
          <w:lang w:val="es-MX"/>
        </w:rPr>
      </w:pPr>
    </w:p>
    <w:p w14:paraId="41A679D5" w14:textId="4FE03276" w:rsidR="00A84528" w:rsidRPr="00C2193F" w:rsidRDefault="00A84528" w:rsidP="00A84528">
      <w:pPr>
        <w:rPr>
          <w:rFonts w:ascii="Helvetica" w:hAnsi="Helvetica" w:cs="Helvetica"/>
          <w:lang w:val="es-MX"/>
        </w:rPr>
      </w:pPr>
    </w:p>
    <w:sectPr w:rsidR="00A84528" w:rsidRPr="00C2193F" w:rsidSect="009B553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B72C4C" w14:textId="77777777" w:rsidR="008021D8" w:rsidRDefault="008021D8" w:rsidP="00787E61">
      <w:pPr>
        <w:spacing w:after="0" w:line="240" w:lineRule="auto"/>
      </w:pPr>
      <w:r>
        <w:separator/>
      </w:r>
    </w:p>
  </w:endnote>
  <w:endnote w:type="continuationSeparator" w:id="0">
    <w:p w14:paraId="11029A0C" w14:textId="77777777" w:rsidR="008021D8" w:rsidRDefault="008021D8" w:rsidP="00787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5621DAA-3BDB-4C4D-8483-6C1532983A54}"/>
    <w:embedBold r:id="rId2" w:fontKey="{9AF4E4C1-700B-4E00-B290-57C794F31DE0}"/>
  </w:font>
  <w:font w:name="Segoe UI">
    <w:panose1 w:val="020B0502040204020203"/>
    <w:charset w:val="00"/>
    <w:family w:val="swiss"/>
    <w:pitch w:val="variable"/>
    <w:sig w:usb0="E4002EFF" w:usb1="C000E47F" w:usb2="00000009" w:usb3="00000000" w:csb0="000001FF" w:csb1="00000000"/>
    <w:embedRegular r:id="rId3" w:fontKey="{79121D1F-47B4-4C7F-BCB4-DD21383DF37B}"/>
  </w:font>
  <w:font w:name="Helvetica">
    <w:panose1 w:val="020B0604020202020204"/>
    <w:charset w:val="00"/>
    <w:family w:val="swiss"/>
    <w:pitch w:val="variable"/>
    <w:sig w:usb0="E0002EFF" w:usb1="C000785B" w:usb2="00000009" w:usb3="00000000" w:csb0="000001FF" w:csb1="00000000"/>
    <w:embedRegular r:id="rId4" w:fontKey="{C0C26255-CF57-4AD2-932F-A50B3D843E51}"/>
    <w:embedBold r:id="rId5" w:fontKey="{B8D0EFAB-9A7E-47B0-89BC-0CB0CA7CD931}"/>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02FF" w:usb1="0000F8FB" w:usb2="00040000" w:usb3="00000000" w:csb0="0000019F" w:csb1="00000000"/>
    <w:embedRegular r:id="rId6" w:fontKey="{F6C989D8-D564-4BCE-9C2F-AF5231C0C264}"/>
    <w:embedBold r:id="rId7" w:fontKey="{27EA29F6-266E-4945-85F1-6474841D60D3}"/>
  </w:font>
  <w:font w:name="Courier">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8" w:fontKey="{663A1975-7723-4DEC-A694-E9AAB767E26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5371EF" w14:textId="77777777" w:rsidR="008021D8" w:rsidRDefault="008021D8" w:rsidP="00787E61">
      <w:pPr>
        <w:spacing w:after="0" w:line="240" w:lineRule="auto"/>
      </w:pPr>
      <w:r>
        <w:separator/>
      </w:r>
    </w:p>
  </w:footnote>
  <w:footnote w:type="continuationSeparator" w:id="0">
    <w:p w14:paraId="1F9A7BA8" w14:textId="77777777" w:rsidR="008021D8" w:rsidRDefault="008021D8" w:rsidP="00787E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662FC"/>
    <w:multiLevelType w:val="hybridMultilevel"/>
    <w:tmpl w:val="4C2A7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125ED"/>
    <w:multiLevelType w:val="hybridMultilevel"/>
    <w:tmpl w:val="423416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C2D45"/>
    <w:multiLevelType w:val="hybridMultilevel"/>
    <w:tmpl w:val="F40C1C9E"/>
    <w:lvl w:ilvl="0" w:tplc="5810E2BE">
      <w:start w:val="1"/>
      <w:numFmt w:val="decimal"/>
      <w:lvlText w:val="%1."/>
      <w:lvlJc w:val="left"/>
      <w:pPr>
        <w:ind w:left="36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3377B3"/>
    <w:multiLevelType w:val="hybridMultilevel"/>
    <w:tmpl w:val="9F6EAB6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3E21F1"/>
    <w:multiLevelType w:val="hybridMultilevel"/>
    <w:tmpl w:val="8D0EF75C"/>
    <w:lvl w:ilvl="0" w:tplc="04EE7F78">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15:restartNumberingAfterBreak="0">
    <w:nsid w:val="189F4120"/>
    <w:multiLevelType w:val="hybridMultilevel"/>
    <w:tmpl w:val="5A12FD0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A090743"/>
    <w:multiLevelType w:val="hybridMultilevel"/>
    <w:tmpl w:val="9D7E8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F24B6"/>
    <w:multiLevelType w:val="hybridMultilevel"/>
    <w:tmpl w:val="2A3EF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577131"/>
    <w:multiLevelType w:val="hybridMultilevel"/>
    <w:tmpl w:val="4874E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D64EE6"/>
    <w:multiLevelType w:val="hybridMultilevel"/>
    <w:tmpl w:val="12C44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C6967"/>
    <w:multiLevelType w:val="hybridMultilevel"/>
    <w:tmpl w:val="8780C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E635D6"/>
    <w:multiLevelType w:val="hybridMultilevel"/>
    <w:tmpl w:val="0E58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9C725B"/>
    <w:multiLevelType w:val="hybridMultilevel"/>
    <w:tmpl w:val="C10EACF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A95CBB"/>
    <w:multiLevelType w:val="hybridMultilevel"/>
    <w:tmpl w:val="8780C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361200"/>
    <w:multiLevelType w:val="hybridMultilevel"/>
    <w:tmpl w:val="5512F50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5" w15:restartNumberingAfterBreak="0">
    <w:nsid w:val="63822DCE"/>
    <w:multiLevelType w:val="hybridMultilevel"/>
    <w:tmpl w:val="E188D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B07372"/>
    <w:multiLevelType w:val="hybridMultilevel"/>
    <w:tmpl w:val="57D29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74B17D67"/>
    <w:multiLevelType w:val="hybridMultilevel"/>
    <w:tmpl w:val="EDEAD282"/>
    <w:lvl w:ilvl="0" w:tplc="5810E2BE">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7"/>
  </w:num>
  <w:num w:numId="3">
    <w:abstractNumId w:val="3"/>
  </w:num>
  <w:num w:numId="4">
    <w:abstractNumId w:val="12"/>
  </w:num>
  <w:num w:numId="5">
    <w:abstractNumId w:val="5"/>
  </w:num>
  <w:num w:numId="6">
    <w:abstractNumId w:val="17"/>
  </w:num>
  <w:num w:numId="7">
    <w:abstractNumId w:val="2"/>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13"/>
  </w:num>
  <w:num w:numId="12">
    <w:abstractNumId w:val="14"/>
  </w:num>
  <w:num w:numId="13">
    <w:abstractNumId w:val="8"/>
  </w:num>
  <w:num w:numId="14">
    <w:abstractNumId w:val="6"/>
  </w:num>
  <w:num w:numId="15">
    <w:abstractNumId w:val="9"/>
  </w:num>
  <w:num w:numId="16">
    <w:abstractNumId w:val="15"/>
  </w:num>
  <w:num w:numId="17">
    <w:abstractNumId w:val="0"/>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AB2"/>
    <w:rsid w:val="000000AE"/>
    <w:rsid w:val="0000756E"/>
    <w:rsid w:val="00031865"/>
    <w:rsid w:val="00037BAA"/>
    <w:rsid w:val="00045C27"/>
    <w:rsid w:val="00047E6B"/>
    <w:rsid w:val="00054822"/>
    <w:rsid w:val="00083B1A"/>
    <w:rsid w:val="000879E7"/>
    <w:rsid w:val="000A3ED5"/>
    <w:rsid w:val="000B4116"/>
    <w:rsid w:val="000B53AD"/>
    <w:rsid w:val="000D6A83"/>
    <w:rsid w:val="000E1785"/>
    <w:rsid w:val="000E3534"/>
    <w:rsid w:val="000E6132"/>
    <w:rsid w:val="001054D0"/>
    <w:rsid w:val="00112417"/>
    <w:rsid w:val="00117E6D"/>
    <w:rsid w:val="00130B16"/>
    <w:rsid w:val="00142D43"/>
    <w:rsid w:val="001532D3"/>
    <w:rsid w:val="0015503C"/>
    <w:rsid w:val="001D2129"/>
    <w:rsid w:val="001E0AC8"/>
    <w:rsid w:val="001F0CAC"/>
    <w:rsid w:val="00211E37"/>
    <w:rsid w:val="0021428C"/>
    <w:rsid w:val="00217453"/>
    <w:rsid w:val="002214EE"/>
    <w:rsid w:val="002522B0"/>
    <w:rsid w:val="002623DA"/>
    <w:rsid w:val="002776BC"/>
    <w:rsid w:val="002D36A2"/>
    <w:rsid w:val="002F12B0"/>
    <w:rsid w:val="002F54EE"/>
    <w:rsid w:val="002F7E35"/>
    <w:rsid w:val="003202B8"/>
    <w:rsid w:val="00320527"/>
    <w:rsid w:val="00334238"/>
    <w:rsid w:val="003602C3"/>
    <w:rsid w:val="00363C3E"/>
    <w:rsid w:val="00364067"/>
    <w:rsid w:val="00366D5E"/>
    <w:rsid w:val="003A07BC"/>
    <w:rsid w:val="003A65F5"/>
    <w:rsid w:val="003A6973"/>
    <w:rsid w:val="003B6FAB"/>
    <w:rsid w:val="003D1C7F"/>
    <w:rsid w:val="00402AED"/>
    <w:rsid w:val="00411016"/>
    <w:rsid w:val="004145A2"/>
    <w:rsid w:val="004148E3"/>
    <w:rsid w:val="00416311"/>
    <w:rsid w:val="00435EED"/>
    <w:rsid w:val="00481ECE"/>
    <w:rsid w:val="004B33E3"/>
    <w:rsid w:val="004C3A26"/>
    <w:rsid w:val="004C4A44"/>
    <w:rsid w:val="004F4548"/>
    <w:rsid w:val="005039E1"/>
    <w:rsid w:val="00504AC3"/>
    <w:rsid w:val="005168EF"/>
    <w:rsid w:val="005348EC"/>
    <w:rsid w:val="00565899"/>
    <w:rsid w:val="0057248D"/>
    <w:rsid w:val="005C3BFE"/>
    <w:rsid w:val="005C4D61"/>
    <w:rsid w:val="005C7D16"/>
    <w:rsid w:val="005D17B1"/>
    <w:rsid w:val="0060675B"/>
    <w:rsid w:val="00606AA3"/>
    <w:rsid w:val="00633924"/>
    <w:rsid w:val="00640E64"/>
    <w:rsid w:val="006576A2"/>
    <w:rsid w:val="00663A99"/>
    <w:rsid w:val="00666686"/>
    <w:rsid w:val="00666B2B"/>
    <w:rsid w:val="00672C85"/>
    <w:rsid w:val="00693CC4"/>
    <w:rsid w:val="006E2B62"/>
    <w:rsid w:val="007006E3"/>
    <w:rsid w:val="0070619B"/>
    <w:rsid w:val="007576CA"/>
    <w:rsid w:val="00787E61"/>
    <w:rsid w:val="007A2454"/>
    <w:rsid w:val="007C2D3F"/>
    <w:rsid w:val="007C3ED2"/>
    <w:rsid w:val="008021D8"/>
    <w:rsid w:val="008033B6"/>
    <w:rsid w:val="008371D3"/>
    <w:rsid w:val="008402E1"/>
    <w:rsid w:val="00854B3C"/>
    <w:rsid w:val="00881D90"/>
    <w:rsid w:val="00883C54"/>
    <w:rsid w:val="00891741"/>
    <w:rsid w:val="008A08D1"/>
    <w:rsid w:val="008B1B8C"/>
    <w:rsid w:val="008B23BC"/>
    <w:rsid w:val="008F221A"/>
    <w:rsid w:val="008F238B"/>
    <w:rsid w:val="008F2DBC"/>
    <w:rsid w:val="00910C7E"/>
    <w:rsid w:val="00914543"/>
    <w:rsid w:val="00917AB2"/>
    <w:rsid w:val="00923EC9"/>
    <w:rsid w:val="00935CEB"/>
    <w:rsid w:val="00972E03"/>
    <w:rsid w:val="00977E5F"/>
    <w:rsid w:val="00984762"/>
    <w:rsid w:val="009947BE"/>
    <w:rsid w:val="009A4FDD"/>
    <w:rsid w:val="009B5533"/>
    <w:rsid w:val="009E7DD9"/>
    <w:rsid w:val="009F792A"/>
    <w:rsid w:val="00A13FA2"/>
    <w:rsid w:val="00A31455"/>
    <w:rsid w:val="00A42629"/>
    <w:rsid w:val="00A7466E"/>
    <w:rsid w:val="00A84528"/>
    <w:rsid w:val="00A918D5"/>
    <w:rsid w:val="00A9712A"/>
    <w:rsid w:val="00AB0531"/>
    <w:rsid w:val="00AB30A5"/>
    <w:rsid w:val="00AC08C5"/>
    <w:rsid w:val="00AF1AEB"/>
    <w:rsid w:val="00B04A97"/>
    <w:rsid w:val="00B64F4D"/>
    <w:rsid w:val="00BA0BB7"/>
    <w:rsid w:val="00BA1DCD"/>
    <w:rsid w:val="00BB2B0F"/>
    <w:rsid w:val="00BB36F8"/>
    <w:rsid w:val="00BD1BD7"/>
    <w:rsid w:val="00C2193F"/>
    <w:rsid w:val="00C24DF4"/>
    <w:rsid w:val="00C33B3C"/>
    <w:rsid w:val="00C83721"/>
    <w:rsid w:val="00C845B3"/>
    <w:rsid w:val="00C86044"/>
    <w:rsid w:val="00CC0411"/>
    <w:rsid w:val="00CC7876"/>
    <w:rsid w:val="00CD1FCD"/>
    <w:rsid w:val="00D21C95"/>
    <w:rsid w:val="00D27D4A"/>
    <w:rsid w:val="00D31E86"/>
    <w:rsid w:val="00D33A35"/>
    <w:rsid w:val="00D33BE9"/>
    <w:rsid w:val="00D363BD"/>
    <w:rsid w:val="00D53710"/>
    <w:rsid w:val="00D637EF"/>
    <w:rsid w:val="00D72C1D"/>
    <w:rsid w:val="00D775BA"/>
    <w:rsid w:val="00D86669"/>
    <w:rsid w:val="00DA68AA"/>
    <w:rsid w:val="00DC2931"/>
    <w:rsid w:val="00DC2DDA"/>
    <w:rsid w:val="00DD231E"/>
    <w:rsid w:val="00DD317F"/>
    <w:rsid w:val="00DD6FA0"/>
    <w:rsid w:val="00DF410F"/>
    <w:rsid w:val="00E163B7"/>
    <w:rsid w:val="00E248FD"/>
    <w:rsid w:val="00E4772B"/>
    <w:rsid w:val="00E70B9F"/>
    <w:rsid w:val="00E90362"/>
    <w:rsid w:val="00EC0E79"/>
    <w:rsid w:val="00ED04EA"/>
    <w:rsid w:val="00EF3668"/>
    <w:rsid w:val="00F143A2"/>
    <w:rsid w:val="00F15874"/>
    <w:rsid w:val="00F22CB5"/>
    <w:rsid w:val="00F328FA"/>
    <w:rsid w:val="00F71808"/>
    <w:rsid w:val="00FA41E2"/>
    <w:rsid w:val="00FB71A2"/>
    <w:rsid w:val="00FC1406"/>
    <w:rsid w:val="00FD4FD8"/>
    <w:rsid w:val="00FD578D"/>
    <w:rsid w:val="00FE0E88"/>
    <w:rsid w:val="00FE3415"/>
    <w:rsid w:val="00FE6A2D"/>
    <w:rsid w:val="00FE78AD"/>
    <w:rsid w:val="00FF7945"/>
    <w:rsid w:val="03E77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1398D3"/>
  <w15:chartTrackingRefBased/>
  <w15:docId w15:val="{3EF3E745-DB55-4D35-B56A-CD5492635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05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2E03"/>
    <w:pPr>
      <w:ind w:left="720"/>
      <w:contextualSpacing/>
    </w:pPr>
  </w:style>
  <w:style w:type="paragraph" w:styleId="BalloonText">
    <w:name w:val="Balloon Text"/>
    <w:basedOn w:val="Normal"/>
    <w:link w:val="BalloonTextChar"/>
    <w:uiPriority w:val="99"/>
    <w:semiHidden/>
    <w:unhideWhenUsed/>
    <w:rsid w:val="00FD57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578D"/>
    <w:rPr>
      <w:rFonts w:ascii="Segoe UI" w:hAnsi="Segoe UI" w:cs="Segoe UI"/>
      <w:sz w:val="18"/>
      <w:szCs w:val="18"/>
    </w:rPr>
  </w:style>
  <w:style w:type="character" w:styleId="PlaceholderText">
    <w:name w:val="Placeholder Text"/>
    <w:basedOn w:val="DefaultParagraphFont"/>
    <w:uiPriority w:val="99"/>
    <w:semiHidden/>
    <w:rsid w:val="00C86044"/>
    <w:rPr>
      <w:color w:val="808080"/>
    </w:rPr>
  </w:style>
  <w:style w:type="paragraph" w:styleId="Header">
    <w:name w:val="header"/>
    <w:basedOn w:val="Normal"/>
    <w:link w:val="HeaderChar"/>
    <w:uiPriority w:val="99"/>
    <w:unhideWhenUsed/>
    <w:rsid w:val="00787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7E61"/>
  </w:style>
  <w:style w:type="paragraph" w:styleId="Footer">
    <w:name w:val="footer"/>
    <w:basedOn w:val="Normal"/>
    <w:link w:val="FooterChar"/>
    <w:uiPriority w:val="99"/>
    <w:unhideWhenUsed/>
    <w:rsid w:val="00787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7E61"/>
  </w:style>
  <w:style w:type="table" w:styleId="TableGrid">
    <w:name w:val="Table Grid"/>
    <w:basedOn w:val="TableNormal"/>
    <w:uiPriority w:val="39"/>
    <w:rsid w:val="00414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9A4FD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5385520">
      <w:bodyDiv w:val="1"/>
      <w:marLeft w:val="0"/>
      <w:marRight w:val="0"/>
      <w:marTop w:val="0"/>
      <w:marBottom w:val="0"/>
      <w:divBdr>
        <w:top w:val="none" w:sz="0" w:space="0" w:color="auto"/>
        <w:left w:val="none" w:sz="0" w:space="0" w:color="auto"/>
        <w:bottom w:val="none" w:sz="0" w:space="0" w:color="auto"/>
        <w:right w:val="none" w:sz="0" w:space="0" w:color="auto"/>
      </w:divBdr>
    </w:div>
    <w:div w:id="522404116">
      <w:bodyDiv w:val="1"/>
      <w:marLeft w:val="0"/>
      <w:marRight w:val="0"/>
      <w:marTop w:val="0"/>
      <w:marBottom w:val="0"/>
      <w:divBdr>
        <w:top w:val="none" w:sz="0" w:space="0" w:color="auto"/>
        <w:left w:val="none" w:sz="0" w:space="0" w:color="auto"/>
        <w:bottom w:val="none" w:sz="0" w:space="0" w:color="auto"/>
        <w:right w:val="none" w:sz="0" w:space="0" w:color="auto"/>
      </w:divBdr>
    </w:div>
    <w:div w:id="578253867">
      <w:bodyDiv w:val="1"/>
      <w:marLeft w:val="0"/>
      <w:marRight w:val="0"/>
      <w:marTop w:val="0"/>
      <w:marBottom w:val="0"/>
      <w:divBdr>
        <w:top w:val="none" w:sz="0" w:space="0" w:color="auto"/>
        <w:left w:val="none" w:sz="0" w:space="0" w:color="auto"/>
        <w:bottom w:val="none" w:sz="0" w:space="0" w:color="auto"/>
        <w:right w:val="none" w:sz="0" w:space="0" w:color="auto"/>
      </w:divBdr>
      <w:divsChild>
        <w:div w:id="1750497743">
          <w:marLeft w:val="0"/>
          <w:marRight w:val="0"/>
          <w:marTop w:val="0"/>
          <w:marBottom w:val="0"/>
          <w:divBdr>
            <w:top w:val="none" w:sz="0" w:space="0" w:color="auto"/>
            <w:left w:val="none" w:sz="0" w:space="0" w:color="auto"/>
            <w:bottom w:val="none" w:sz="0" w:space="0" w:color="auto"/>
            <w:right w:val="none" w:sz="0" w:space="0" w:color="auto"/>
          </w:divBdr>
          <w:divsChild>
            <w:div w:id="94931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9715">
      <w:bodyDiv w:val="1"/>
      <w:marLeft w:val="0"/>
      <w:marRight w:val="0"/>
      <w:marTop w:val="0"/>
      <w:marBottom w:val="0"/>
      <w:divBdr>
        <w:top w:val="none" w:sz="0" w:space="0" w:color="auto"/>
        <w:left w:val="none" w:sz="0" w:space="0" w:color="auto"/>
        <w:bottom w:val="none" w:sz="0" w:space="0" w:color="auto"/>
        <w:right w:val="none" w:sz="0" w:space="0" w:color="auto"/>
      </w:divBdr>
    </w:div>
    <w:div w:id="1172992609">
      <w:bodyDiv w:val="1"/>
      <w:marLeft w:val="0"/>
      <w:marRight w:val="0"/>
      <w:marTop w:val="0"/>
      <w:marBottom w:val="0"/>
      <w:divBdr>
        <w:top w:val="none" w:sz="0" w:space="0" w:color="auto"/>
        <w:left w:val="none" w:sz="0" w:space="0" w:color="auto"/>
        <w:bottom w:val="none" w:sz="0" w:space="0" w:color="auto"/>
        <w:right w:val="none" w:sz="0" w:space="0" w:color="auto"/>
      </w:divBdr>
    </w:div>
    <w:div w:id="1537156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e_hu\OneDrive\Documentos\Custom%20Office%20Templates\2019_actividad_info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0881C-4235-436C-8AE7-078771B93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2019_actividad_info1.dotx</Template>
  <TotalTime>148</TotalTime>
  <Pages>7</Pages>
  <Words>964</Words>
  <Characters>5499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Acosta</dc:creator>
  <cp:keywords/>
  <dc:description/>
  <cp:lastModifiedBy>Omar Acosta</cp:lastModifiedBy>
  <cp:revision>7</cp:revision>
  <cp:lastPrinted>2020-10-23T16:44:00Z</cp:lastPrinted>
  <dcterms:created xsi:type="dcterms:W3CDTF">2019-10-22T22:50:00Z</dcterms:created>
  <dcterms:modified xsi:type="dcterms:W3CDTF">2020-11-03T00:52:00Z</dcterms:modified>
</cp:coreProperties>
</file>